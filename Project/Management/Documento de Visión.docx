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335" w:rsidRPr="00282335" w:rsidRDefault="00282335" w:rsidP="00362AEF">
      <w:pPr>
        <w:rPr>
          <w:rFonts w:ascii="Arial" w:hAnsi="Arial" w:cs="Arial"/>
        </w:rPr>
      </w:pPr>
    </w:p>
    <w:p w:rsidR="00282335" w:rsidRPr="00282335" w:rsidRDefault="00282335" w:rsidP="00362AEF">
      <w:pPr>
        <w:rPr>
          <w:rFonts w:ascii="Arial" w:hAnsi="Arial" w:cs="Arial"/>
        </w:rPr>
      </w:pPr>
    </w:p>
    <w:p w:rsidR="00282335" w:rsidRPr="00282335" w:rsidRDefault="00282335" w:rsidP="00362AEF">
      <w:pPr>
        <w:rPr>
          <w:rFonts w:ascii="Arial" w:hAnsi="Arial" w:cs="Arial"/>
        </w:rPr>
      </w:pPr>
    </w:p>
    <w:p w:rsidR="00282335" w:rsidRPr="00282335" w:rsidRDefault="00282335" w:rsidP="00362AEF">
      <w:pPr>
        <w:rPr>
          <w:rFonts w:ascii="Arial" w:hAnsi="Arial" w:cs="Arial"/>
        </w:rPr>
      </w:pPr>
    </w:p>
    <w:p w:rsidR="00282335" w:rsidRPr="00282335" w:rsidRDefault="00282335" w:rsidP="00362AEF">
      <w:pPr>
        <w:rPr>
          <w:rFonts w:ascii="Arial" w:hAnsi="Arial" w:cs="Arial"/>
        </w:rPr>
      </w:pPr>
    </w:p>
    <w:p w:rsidR="00282335" w:rsidRPr="00282335" w:rsidRDefault="00282335" w:rsidP="00362AEF">
      <w:pPr>
        <w:rPr>
          <w:rFonts w:ascii="Arial" w:hAnsi="Arial" w:cs="Arial"/>
        </w:rPr>
      </w:pPr>
    </w:p>
    <w:p w:rsidR="00282335" w:rsidRPr="00282335" w:rsidRDefault="00282335" w:rsidP="00362AEF">
      <w:pPr>
        <w:rPr>
          <w:rFonts w:ascii="Arial" w:hAnsi="Arial" w:cs="Arial"/>
        </w:rPr>
      </w:pPr>
    </w:p>
    <w:p w:rsidR="00282335" w:rsidRPr="00282335" w:rsidRDefault="00282335" w:rsidP="00362AEF">
      <w:pPr>
        <w:rPr>
          <w:rFonts w:ascii="Arial" w:hAnsi="Arial" w:cs="Arial"/>
        </w:rPr>
      </w:pPr>
    </w:p>
    <w:p w:rsidR="00282335" w:rsidRPr="00282335" w:rsidRDefault="00FF3758" w:rsidP="00FF3758">
      <w:pPr>
        <w:jc w:val="center"/>
        <w:rPr>
          <w:rFonts w:ascii="Arial" w:hAnsi="Arial" w:cs="Arial"/>
          <w:sz w:val="40"/>
        </w:rPr>
      </w:pPr>
      <w:r>
        <w:rPr>
          <w:rFonts w:ascii="Arial" w:hAnsi="Arial" w:cs="Arial"/>
          <w:sz w:val="40"/>
        </w:rPr>
        <w:t>Sistema de control de inventario</w:t>
      </w:r>
    </w:p>
    <w:p w:rsidR="00282335" w:rsidRPr="00282335" w:rsidRDefault="00282335" w:rsidP="00362AEF">
      <w:pPr>
        <w:rPr>
          <w:rFonts w:ascii="Arial" w:hAnsi="Arial" w:cs="Arial"/>
          <w:sz w:val="40"/>
        </w:rPr>
      </w:pPr>
    </w:p>
    <w:p w:rsidR="00A715CE" w:rsidRPr="00282335" w:rsidRDefault="00FF3758" w:rsidP="00FF3758">
      <w:pPr>
        <w:jc w:val="center"/>
        <w:rPr>
          <w:rFonts w:ascii="Arial" w:hAnsi="Arial" w:cs="Arial"/>
        </w:rPr>
      </w:pPr>
      <w:r>
        <w:rPr>
          <w:rFonts w:ascii="Arial" w:hAnsi="Arial" w:cs="Arial"/>
          <w:sz w:val="40"/>
        </w:rPr>
        <w:t>Empresa textil</w:t>
      </w:r>
      <w:r w:rsidR="00282335" w:rsidRPr="00282335">
        <w:rPr>
          <w:rFonts w:ascii="Arial" w:hAnsi="Arial" w:cs="Arial"/>
        </w:rPr>
        <w:br w:type="page"/>
      </w:r>
    </w:p>
    <w:p w:rsidR="00A715CE" w:rsidRPr="00282335" w:rsidRDefault="00A715CE" w:rsidP="00362AEF">
      <w:pPr>
        <w:rPr>
          <w:rFonts w:ascii="Arial" w:hAnsi="Arial" w:cs="Arial"/>
        </w:rPr>
      </w:pPr>
    </w:p>
    <w:p w:rsidR="00C1349D" w:rsidRPr="00282335" w:rsidRDefault="00360F88" w:rsidP="00362AEF">
      <w:pPr>
        <w:rPr>
          <w:rFonts w:ascii="Arial" w:hAnsi="Arial" w:cs="Arial"/>
          <w:sz w:val="28"/>
          <w:szCs w:val="28"/>
        </w:rPr>
      </w:pPr>
      <w:r w:rsidRPr="00282335">
        <w:rPr>
          <w:rFonts w:ascii="Arial" w:hAnsi="Arial" w:cs="Arial"/>
          <w:sz w:val="28"/>
          <w:szCs w:val="28"/>
        </w:rPr>
        <w:t>Índice del documento</w:t>
      </w:r>
    </w:p>
    <w:p w:rsidR="00282335" w:rsidRPr="00282335" w:rsidRDefault="00C1349D">
      <w:pPr>
        <w:pStyle w:val="TDC1"/>
        <w:tabs>
          <w:tab w:val="left" w:pos="432"/>
        </w:tabs>
        <w:rPr>
          <w:rFonts w:ascii="Arial" w:eastAsiaTheme="minorEastAsia" w:hAnsi="Arial" w:cs="Arial"/>
          <w:noProof/>
          <w:sz w:val="22"/>
          <w:szCs w:val="22"/>
          <w:lang w:eastAsia="es-MX"/>
        </w:rPr>
      </w:pPr>
      <w:r w:rsidRPr="00282335">
        <w:rPr>
          <w:rFonts w:ascii="Arial" w:hAnsi="Arial" w:cs="Arial"/>
          <w:sz w:val="24"/>
          <w:szCs w:val="24"/>
        </w:rPr>
        <w:fldChar w:fldCharType="begin"/>
      </w:r>
      <w:r w:rsidRPr="00282335">
        <w:rPr>
          <w:rFonts w:ascii="Arial" w:hAnsi="Arial" w:cs="Arial"/>
          <w:sz w:val="24"/>
          <w:szCs w:val="24"/>
        </w:rPr>
        <w:instrText xml:space="preserve"> TOC \o "1-3" \h \z \u </w:instrText>
      </w:r>
      <w:r w:rsidRPr="00282335">
        <w:rPr>
          <w:rFonts w:ascii="Arial" w:hAnsi="Arial" w:cs="Arial"/>
          <w:sz w:val="24"/>
          <w:szCs w:val="24"/>
        </w:rPr>
        <w:fldChar w:fldCharType="separate"/>
      </w:r>
      <w:hyperlink w:anchor="_Toc390848637" w:history="1">
        <w:r w:rsidR="00282335" w:rsidRPr="00282335">
          <w:rPr>
            <w:rStyle w:val="Hipervnculo"/>
            <w:rFonts w:ascii="Arial" w:hAnsi="Arial" w:cs="Arial"/>
            <w:noProof/>
          </w:rPr>
          <w:t>1.</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Introducción</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_Toc390848637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3</w:t>
        </w:r>
        <w:r w:rsidR="00282335" w:rsidRPr="00282335">
          <w:rPr>
            <w:rFonts w:ascii="Arial" w:hAnsi="Arial" w:cs="Arial"/>
            <w:noProof/>
            <w:webHidden/>
          </w:rPr>
          <w:fldChar w:fldCharType="end"/>
        </w:r>
      </w:hyperlink>
    </w:p>
    <w:p w:rsidR="00282335" w:rsidRPr="00282335" w:rsidRDefault="0013601C">
      <w:pPr>
        <w:pStyle w:val="TDC1"/>
        <w:tabs>
          <w:tab w:val="left" w:pos="432"/>
        </w:tabs>
        <w:rPr>
          <w:rFonts w:ascii="Arial" w:eastAsiaTheme="minorEastAsia" w:hAnsi="Arial" w:cs="Arial"/>
          <w:noProof/>
          <w:sz w:val="22"/>
          <w:szCs w:val="22"/>
          <w:lang w:eastAsia="es-MX"/>
        </w:rPr>
      </w:pPr>
      <w:hyperlink w:anchor="_Toc390848638" w:history="1">
        <w:r w:rsidR="00282335" w:rsidRPr="00282335">
          <w:rPr>
            <w:rStyle w:val="Hipervnculo"/>
            <w:rFonts w:ascii="Arial" w:hAnsi="Arial" w:cs="Arial"/>
            <w:noProof/>
          </w:rPr>
          <w:t>2.</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Situación</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_Toc390848638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3</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39" w:history="1">
        <w:r w:rsidR="00282335" w:rsidRPr="00282335">
          <w:rPr>
            <w:rStyle w:val="Hipervnculo"/>
            <w:rFonts w:ascii="Arial" w:hAnsi="Arial" w:cs="Arial"/>
            <w:noProof/>
          </w:rPr>
          <w:t>2.1</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Declaración del problema</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_Toc390848639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3</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40" w:history="1">
        <w:r w:rsidR="00282335" w:rsidRPr="00282335">
          <w:rPr>
            <w:rStyle w:val="Hipervnculo"/>
            <w:rFonts w:ascii="Arial" w:hAnsi="Arial" w:cs="Arial"/>
            <w:noProof/>
          </w:rPr>
          <w:t>2.2</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Posición del Producto</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_Toc390848640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3</w:t>
        </w:r>
        <w:r w:rsidR="00282335" w:rsidRPr="00282335">
          <w:rPr>
            <w:rFonts w:ascii="Arial" w:hAnsi="Arial" w:cs="Arial"/>
            <w:noProof/>
            <w:webHidden/>
          </w:rPr>
          <w:fldChar w:fldCharType="end"/>
        </w:r>
      </w:hyperlink>
    </w:p>
    <w:p w:rsidR="00282335" w:rsidRPr="00282335" w:rsidRDefault="0013601C">
      <w:pPr>
        <w:pStyle w:val="TDC1"/>
        <w:tabs>
          <w:tab w:val="left" w:pos="432"/>
        </w:tabs>
        <w:rPr>
          <w:rFonts w:ascii="Arial" w:eastAsiaTheme="minorEastAsia" w:hAnsi="Arial" w:cs="Arial"/>
          <w:noProof/>
          <w:sz w:val="22"/>
          <w:szCs w:val="22"/>
          <w:lang w:eastAsia="es-MX"/>
        </w:rPr>
      </w:pPr>
      <w:hyperlink w:anchor="_Toc390848641" w:history="1">
        <w:r w:rsidR="00282335" w:rsidRPr="00282335">
          <w:rPr>
            <w:rStyle w:val="Hipervnculo"/>
            <w:rFonts w:ascii="Arial" w:hAnsi="Arial" w:cs="Arial"/>
            <w:noProof/>
          </w:rPr>
          <w:t>3.</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Descripción de los Stakeholders</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_Toc390848641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4</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42" w:history="1">
        <w:r w:rsidR="00282335" w:rsidRPr="00282335">
          <w:rPr>
            <w:rStyle w:val="Hipervnculo"/>
            <w:rFonts w:ascii="Arial" w:hAnsi="Arial" w:cs="Arial"/>
            <w:noProof/>
          </w:rPr>
          <w:t>3.1</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Resumen de los Stakeholders.</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_Toc390848642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4</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43" w:history="1">
        <w:r w:rsidR="00282335" w:rsidRPr="00282335">
          <w:rPr>
            <w:rStyle w:val="Hipervnculo"/>
            <w:rFonts w:ascii="Arial" w:hAnsi="Arial" w:cs="Arial"/>
            <w:noProof/>
          </w:rPr>
          <w:t>3.2</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Ambiente del usuario</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_Toc390848643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4</w:t>
        </w:r>
        <w:r w:rsidR="00282335" w:rsidRPr="00282335">
          <w:rPr>
            <w:rFonts w:ascii="Arial" w:hAnsi="Arial" w:cs="Arial"/>
            <w:noProof/>
            <w:webHidden/>
          </w:rPr>
          <w:fldChar w:fldCharType="end"/>
        </w:r>
      </w:hyperlink>
    </w:p>
    <w:p w:rsidR="00282335" w:rsidRPr="00282335" w:rsidRDefault="0013601C">
      <w:pPr>
        <w:pStyle w:val="TDC1"/>
        <w:tabs>
          <w:tab w:val="left" w:pos="432"/>
        </w:tabs>
        <w:rPr>
          <w:rFonts w:ascii="Arial" w:eastAsiaTheme="minorEastAsia" w:hAnsi="Arial" w:cs="Arial"/>
          <w:noProof/>
          <w:sz w:val="22"/>
          <w:szCs w:val="22"/>
          <w:lang w:eastAsia="es-MX"/>
        </w:rPr>
      </w:pPr>
      <w:hyperlink w:anchor="_Toc390848644" w:history="1">
        <w:r w:rsidR="00282335" w:rsidRPr="00282335">
          <w:rPr>
            <w:rStyle w:val="Hipervnculo"/>
            <w:rFonts w:ascii="Arial" w:hAnsi="Arial" w:cs="Arial"/>
            <w:noProof/>
          </w:rPr>
          <w:t>4.</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Visión General del Producto</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_Toc390848644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5</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45" w:history="1">
        <w:r w:rsidR="00282335" w:rsidRPr="00282335">
          <w:rPr>
            <w:rStyle w:val="Hipervnculo"/>
            <w:rFonts w:ascii="Arial" w:hAnsi="Arial" w:cs="Arial"/>
            <w:noProof/>
          </w:rPr>
          <w:t>4.1</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Perspectiva del producto</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_Toc390848645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5</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46" w:history="1">
        <w:r w:rsidR="00282335" w:rsidRPr="00282335">
          <w:rPr>
            <w:rStyle w:val="Hipervnculo"/>
            <w:rFonts w:ascii="Arial" w:hAnsi="Arial" w:cs="Arial"/>
            <w:noProof/>
          </w:rPr>
          <w:t>4.2</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Suposiciones  y Dependencias</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_Toc390848646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5</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47" w:history="1">
        <w:r w:rsidR="00282335" w:rsidRPr="00282335">
          <w:rPr>
            <w:rStyle w:val="Hipervnculo"/>
            <w:rFonts w:ascii="Arial" w:hAnsi="Arial" w:cs="Arial"/>
            <w:noProof/>
          </w:rPr>
          <w:t>4.3</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Restricciones</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_Toc390848647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5</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48" w:history="1">
        <w:r w:rsidR="00282335" w:rsidRPr="00282335">
          <w:rPr>
            <w:rStyle w:val="Hipervnculo"/>
            <w:rFonts w:ascii="Arial" w:hAnsi="Arial" w:cs="Arial"/>
            <w:noProof/>
          </w:rPr>
          <w:t>4.4</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Necesidades y Características (Funcionalidades)</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_Toc390848648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5</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49" w:history="1">
        <w:r w:rsidR="00282335" w:rsidRPr="00282335">
          <w:rPr>
            <w:rStyle w:val="Hipervnculo"/>
            <w:rFonts w:ascii="Arial" w:hAnsi="Arial" w:cs="Arial"/>
            <w:noProof/>
          </w:rPr>
          <w:t>4.5</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Alternativas y competencia</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_Toc390848649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5</w:t>
        </w:r>
        <w:r w:rsidR="00282335" w:rsidRPr="00282335">
          <w:rPr>
            <w:rFonts w:ascii="Arial" w:hAnsi="Arial" w:cs="Arial"/>
            <w:noProof/>
            <w:webHidden/>
          </w:rPr>
          <w:fldChar w:fldCharType="end"/>
        </w:r>
      </w:hyperlink>
    </w:p>
    <w:p w:rsidR="00282335" w:rsidRPr="00282335" w:rsidRDefault="0013601C">
      <w:pPr>
        <w:pStyle w:val="TDC1"/>
        <w:tabs>
          <w:tab w:val="left" w:pos="432"/>
        </w:tabs>
        <w:rPr>
          <w:rFonts w:ascii="Arial" w:eastAsiaTheme="minorEastAsia" w:hAnsi="Arial" w:cs="Arial"/>
          <w:noProof/>
          <w:sz w:val="22"/>
          <w:szCs w:val="22"/>
          <w:lang w:eastAsia="es-MX"/>
        </w:rPr>
      </w:pPr>
      <w:hyperlink w:anchor="_Toc390848650" w:history="1">
        <w:r w:rsidR="00282335" w:rsidRPr="00282335">
          <w:rPr>
            <w:rStyle w:val="Hipervnculo"/>
            <w:rFonts w:ascii="Arial" w:hAnsi="Arial" w:cs="Arial"/>
            <w:noProof/>
          </w:rPr>
          <w:t>5.</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Otros Requerimientos del producto</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_Toc390848650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7</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51" w:history="1">
        <w:r w:rsidR="00282335" w:rsidRPr="00282335">
          <w:rPr>
            <w:rStyle w:val="Hipervnculo"/>
            <w:rFonts w:ascii="Arial" w:hAnsi="Arial" w:cs="Arial"/>
            <w:noProof/>
          </w:rPr>
          <w:t>5.1</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Soporte</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_Toc390848651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7</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52" w:history="1">
        <w:r w:rsidR="00282335" w:rsidRPr="00282335">
          <w:rPr>
            <w:rStyle w:val="Hipervnculo"/>
            <w:rFonts w:ascii="Arial" w:hAnsi="Arial" w:cs="Arial"/>
            <w:noProof/>
          </w:rPr>
          <w:t>5.2</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Implementación</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_Toc390848652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7</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53" w:history="1">
        <w:r w:rsidR="00282335" w:rsidRPr="00282335">
          <w:rPr>
            <w:rStyle w:val="Hipervnculo"/>
            <w:rFonts w:ascii="Arial" w:hAnsi="Arial" w:cs="Arial"/>
            <w:noProof/>
          </w:rPr>
          <w:t>5.3</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Liberación y entrega del producto</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_Toc390848653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7</w:t>
        </w:r>
        <w:r w:rsidR="00282335" w:rsidRPr="00282335">
          <w:rPr>
            <w:rFonts w:ascii="Arial" w:hAnsi="Arial" w:cs="Arial"/>
            <w:noProof/>
            <w:webHidden/>
          </w:rPr>
          <w:fldChar w:fldCharType="end"/>
        </w:r>
      </w:hyperlink>
    </w:p>
    <w:p w:rsidR="00282335" w:rsidRPr="00282335" w:rsidRDefault="0013601C">
      <w:pPr>
        <w:pStyle w:val="TDC2"/>
        <w:tabs>
          <w:tab w:val="left" w:pos="1000"/>
        </w:tabs>
        <w:rPr>
          <w:rFonts w:ascii="Arial" w:eastAsiaTheme="minorEastAsia" w:hAnsi="Arial" w:cs="Arial"/>
          <w:noProof/>
          <w:sz w:val="22"/>
          <w:szCs w:val="22"/>
          <w:lang w:eastAsia="es-MX"/>
        </w:rPr>
      </w:pPr>
      <w:hyperlink w:anchor="_Toc390848654" w:history="1">
        <w:r w:rsidR="00282335" w:rsidRPr="00282335">
          <w:rPr>
            <w:rStyle w:val="Hipervnculo"/>
            <w:rFonts w:ascii="Arial" w:hAnsi="Arial" w:cs="Arial"/>
            <w:noProof/>
          </w:rPr>
          <w:t>5.4</w:t>
        </w:r>
        <w:r w:rsidR="00282335" w:rsidRPr="00282335">
          <w:rPr>
            <w:rFonts w:ascii="Arial" w:eastAsiaTheme="minorEastAsia" w:hAnsi="Arial" w:cs="Arial"/>
            <w:noProof/>
            <w:sz w:val="22"/>
            <w:szCs w:val="22"/>
            <w:lang w:eastAsia="es-MX"/>
          </w:rPr>
          <w:tab/>
        </w:r>
        <w:r w:rsidR="00282335" w:rsidRPr="00282335">
          <w:rPr>
            <w:rStyle w:val="Hipervnculo"/>
            <w:rFonts w:ascii="Arial" w:hAnsi="Arial" w:cs="Arial"/>
            <w:noProof/>
          </w:rPr>
          <w:t>Mantenimiento</w:t>
        </w:r>
        <w:r w:rsidR="00282335" w:rsidRPr="00282335">
          <w:rPr>
            <w:rFonts w:ascii="Arial" w:hAnsi="Arial" w:cs="Arial"/>
            <w:noProof/>
            <w:webHidden/>
          </w:rPr>
          <w:tab/>
        </w:r>
        <w:r w:rsidR="00282335" w:rsidRPr="00282335">
          <w:rPr>
            <w:rFonts w:ascii="Arial" w:hAnsi="Arial" w:cs="Arial"/>
            <w:noProof/>
            <w:webHidden/>
          </w:rPr>
          <w:fldChar w:fldCharType="begin"/>
        </w:r>
        <w:r w:rsidR="00282335" w:rsidRPr="00282335">
          <w:rPr>
            <w:rFonts w:ascii="Arial" w:hAnsi="Arial" w:cs="Arial"/>
            <w:noProof/>
            <w:webHidden/>
          </w:rPr>
          <w:instrText xml:space="preserve"> PAGEREF _Toc390848654 \h </w:instrText>
        </w:r>
        <w:r w:rsidR="00282335" w:rsidRPr="00282335">
          <w:rPr>
            <w:rFonts w:ascii="Arial" w:hAnsi="Arial" w:cs="Arial"/>
            <w:noProof/>
            <w:webHidden/>
          </w:rPr>
        </w:r>
        <w:r w:rsidR="00282335" w:rsidRPr="00282335">
          <w:rPr>
            <w:rFonts w:ascii="Arial" w:hAnsi="Arial" w:cs="Arial"/>
            <w:noProof/>
            <w:webHidden/>
          </w:rPr>
          <w:fldChar w:fldCharType="separate"/>
        </w:r>
        <w:r w:rsidR="00282335" w:rsidRPr="00282335">
          <w:rPr>
            <w:rFonts w:ascii="Arial" w:hAnsi="Arial" w:cs="Arial"/>
            <w:noProof/>
            <w:webHidden/>
          </w:rPr>
          <w:t>7</w:t>
        </w:r>
        <w:r w:rsidR="00282335" w:rsidRPr="00282335">
          <w:rPr>
            <w:rFonts w:ascii="Arial" w:hAnsi="Arial" w:cs="Arial"/>
            <w:noProof/>
            <w:webHidden/>
          </w:rPr>
          <w:fldChar w:fldCharType="end"/>
        </w:r>
      </w:hyperlink>
    </w:p>
    <w:p w:rsidR="00360F88" w:rsidRPr="00282335" w:rsidRDefault="00C1349D" w:rsidP="00360F88">
      <w:pPr>
        <w:pStyle w:val="Ttulo"/>
        <w:jc w:val="left"/>
        <w:rPr>
          <w:rFonts w:cs="Arial"/>
        </w:rPr>
      </w:pPr>
      <w:r w:rsidRPr="00282335">
        <w:rPr>
          <w:rFonts w:cs="Arial"/>
          <w:sz w:val="24"/>
          <w:szCs w:val="24"/>
        </w:rPr>
        <w:fldChar w:fldCharType="end"/>
      </w:r>
    </w:p>
    <w:p w:rsidR="00F25A77" w:rsidRPr="00282335" w:rsidRDefault="00360F88" w:rsidP="00360F88">
      <w:pPr>
        <w:pStyle w:val="Ttulo"/>
        <w:jc w:val="left"/>
        <w:rPr>
          <w:rFonts w:cs="Arial"/>
        </w:rPr>
      </w:pPr>
      <w:r w:rsidRPr="00282335">
        <w:rPr>
          <w:rFonts w:cs="Arial"/>
        </w:rPr>
        <w:br w:type="page"/>
      </w:r>
      <w:r w:rsidRPr="00282335">
        <w:rPr>
          <w:rFonts w:cs="Arial"/>
        </w:rPr>
        <w:lastRenderedPageBreak/>
        <w:t xml:space="preserve"> </w:t>
      </w:r>
    </w:p>
    <w:p w:rsidR="00F25A77" w:rsidRDefault="00164857">
      <w:pPr>
        <w:pStyle w:val="Ttulo1"/>
        <w:rPr>
          <w:rFonts w:cs="Arial"/>
          <w:sz w:val="32"/>
          <w:szCs w:val="32"/>
        </w:rPr>
      </w:pPr>
      <w:bookmarkStart w:id="0" w:name="_Toc390848637"/>
      <w:bookmarkStart w:id="1" w:name="_Toc436203377"/>
      <w:bookmarkStart w:id="2" w:name="_Toc452813577"/>
      <w:r w:rsidRPr="00282335">
        <w:rPr>
          <w:rFonts w:cs="Arial"/>
          <w:sz w:val="32"/>
          <w:szCs w:val="32"/>
        </w:rPr>
        <w:t>Introducción</w:t>
      </w:r>
      <w:bookmarkEnd w:id="0"/>
    </w:p>
    <w:p w:rsidR="00282335" w:rsidRPr="007217AE" w:rsidRDefault="007217AE" w:rsidP="00282335">
      <w:pPr>
        <w:rPr>
          <w:rFonts w:ascii="Arial" w:hAnsi="Arial" w:cs="Arial"/>
          <w:sz w:val="24"/>
          <w:szCs w:val="24"/>
        </w:rPr>
      </w:pPr>
      <w:r>
        <w:rPr>
          <w:rFonts w:ascii="Arial" w:hAnsi="Arial" w:cs="Arial"/>
          <w:sz w:val="24"/>
          <w:szCs w:val="24"/>
        </w:rPr>
        <w:t xml:space="preserve">En este documento se describen las características básicas del sistema </w:t>
      </w:r>
      <w:r w:rsidR="00306342">
        <w:rPr>
          <w:rFonts w:ascii="Arial" w:hAnsi="Arial" w:cs="Arial"/>
          <w:sz w:val="24"/>
          <w:szCs w:val="24"/>
        </w:rPr>
        <w:t>propuesto,</w:t>
      </w:r>
      <w:r w:rsidR="00497A46">
        <w:rPr>
          <w:rFonts w:ascii="Arial" w:hAnsi="Arial" w:cs="Arial"/>
          <w:sz w:val="24"/>
          <w:szCs w:val="24"/>
        </w:rPr>
        <w:t xml:space="preserve"> así como el alcance del mismo</w:t>
      </w:r>
      <w:r>
        <w:rPr>
          <w:rFonts w:ascii="Arial" w:hAnsi="Arial" w:cs="Arial"/>
          <w:sz w:val="24"/>
          <w:szCs w:val="24"/>
        </w:rPr>
        <w:t>, teniendo este como objetivo cubrir con las necesidades referentes al departamento de producción tales como el registro de productos</w:t>
      </w:r>
      <w:r w:rsidR="00306342">
        <w:rPr>
          <w:rFonts w:ascii="Arial" w:hAnsi="Arial" w:cs="Arial"/>
          <w:sz w:val="24"/>
          <w:szCs w:val="24"/>
        </w:rPr>
        <w:t>, el registro de ventas</w:t>
      </w:r>
      <w:r>
        <w:rPr>
          <w:rFonts w:ascii="Arial" w:hAnsi="Arial" w:cs="Arial"/>
          <w:sz w:val="24"/>
          <w:szCs w:val="24"/>
        </w:rPr>
        <w:t xml:space="preserve"> y la generación de reportes</w:t>
      </w:r>
      <w:r w:rsidR="00497A46">
        <w:rPr>
          <w:rFonts w:ascii="Arial" w:hAnsi="Arial" w:cs="Arial"/>
          <w:sz w:val="24"/>
          <w:szCs w:val="24"/>
        </w:rPr>
        <w:t xml:space="preserve"> que la empresa requiere</w:t>
      </w:r>
      <w:r>
        <w:rPr>
          <w:rFonts w:ascii="Arial" w:hAnsi="Arial" w:cs="Arial"/>
          <w:sz w:val="24"/>
          <w:szCs w:val="24"/>
        </w:rPr>
        <w:t>.</w:t>
      </w:r>
    </w:p>
    <w:p w:rsidR="008808B7" w:rsidRPr="008808B7" w:rsidRDefault="00164857" w:rsidP="008808B7">
      <w:pPr>
        <w:pStyle w:val="Ttulo1"/>
        <w:rPr>
          <w:rFonts w:cs="Arial"/>
          <w:sz w:val="32"/>
          <w:szCs w:val="32"/>
        </w:rPr>
      </w:pPr>
      <w:bookmarkStart w:id="3" w:name="_Toc390848638"/>
      <w:bookmarkEnd w:id="1"/>
      <w:bookmarkEnd w:id="2"/>
      <w:r w:rsidRPr="00282335">
        <w:rPr>
          <w:rFonts w:cs="Arial"/>
          <w:sz w:val="32"/>
          <w:szCs w:val="32"/>
        </w:rPr>
        <w:t>Situación</w:t>
      </w:r>
      <w:bookmarkEnd w:id="3"/>
    </w:p>
    <w:p w:rsidR="00F25A77" w:rsidRPr="00282335" w:rsidRDefault="00164857">
      <w:pPr>
        <w:pStyle w:val="Ttulo2"/>
        <w:rPr>
          <w:rFonts w:cs="Arial"/>
          <w:sz w:val="28"/>
          <w:szCs w:val="28"/>
        </w:rPr>
      </w:pPr>
      <w:bookmarkStart w:id="4" w:name="_Toc390848639"/>
      <w:r w:rsidRPr="00282335">
        <w:rPr>
          <w:rFonts w:cs="Arial"/>
          <w:sz w:val="28"/>
          <w:szCs w:val="28"/>
        </w:rPr>
        <w:t>Declaración del problema</w:t>
      </w:r>
      <w:bookmarkEnd w:id="4"/>
    </w:p>
    <w:p w:rsidR="00B2370B" w:rsidRPr="00282335" w:rsidRDefault="00B2370B" w:rsidP="00686ED3">
      <w:pPr>
        <w:pStyle w:val="Textoindependiente"/>
        <w:ind w:left="0"/>
        <w:rPr>
          <w:rFonts w:ascii="Arial" w:hAnsi="Arial" w:cs="Arial"/>
        </w:rPr>
      </w:pPr>
    </w:p>
    <w:tbl>
      <w:tblPr>
        <w:tblW w:w="0" w:type="auto"/>
        <w:tblInd w:w="828" w:type="dxa"/>
        <w:tblLayout w:type="fixed"/>
        <w:tblLook w:val="0000" w:firstRow="0" w:lastRow="0" w:firstColumn="0" w:lastColumn="0" w:noHBand="0" w:noVBand="0"/>
      </w:tblPr>
      <w:tblGrid>
        <w:gridCol w:w="2970"/>
        <w:gridCol w:w="5220"/>
      </w:tblGrid>
      <w:tr w:rsidR="00F25A77" w:rsidRPr="00282335">
        <w:tc>
          <w:tcPr>
            <w:tcW w:w="2970" w:type="dxa"/>
            <w:tcBorders>
              <w:top w:val="single" w:sz="12" w:space="0" w:color="auto"/>
              <w:left w:val="single" w:sz="12" w:space="0" w:color="auto"/>
              <w:bottom w:val="single" w:sz="6" w:space="0" w:color="auto"/>
              <w:right w:val="single" w:sz="12" w:space="0" w:color="auto"/>
            </w:tcBorders>
            <w:shd w:val="pct25" w:color="auto" w:fill="auto"/>
          </w:tcPr>
          <w:p w:rsidR="00F25A77" w:rsidRPr="00282335" w:rsidRDefault="00164857">
            <w:pPr>
              <w:pStyle w:val="Textoindependiente"/>
              <w:keepNext/>
              <w:ind w:left="72"/>
              <w:rPr>
                <w:rFonts w:ascii="Arial" w:hAnsi="Arial" w:cs="Arial"/>
                <w:sz w:val="24"/>
                <w:szCs w:val="24"/>
              </w:rPr>
            </w:pPr>
            <w:r w:rsidRPr="00282335">
              <w:rPr>
                <w:rFonts w:ascii="Arial" w:hAnsi="Arial" w:cs="Arial"/>
                <w:sz w:val="24"/>
                <w:szCs w:val="24"/>
              </w:rPr>
              <w:t xml:space="preserve">El problema </w:t>
            </w:r>
          </w:p>
        </w:tc>
        <w:tc>
          <w:tcPr>
            <w:tcW w:w="5220" w:type="dxa"/>
            <w:tcBorders>
              <w:top w:val="single" w:sz="12" w:space="0" w:color="auto"/>
              <w:bottom w:val="single" w:sz="6" w:space="0" w:color="auto"/>
              <w:right w:val="single" w:sz="12" w:space="0" w:color="auto"/>
            </w:tcBorders>
          </w:tcPr>
          <w:p w:rsidR="00F25A77" w:rsidRDefault="003856AC" w:rsidP="003856AC">
            <w:pPr>
              <w:pStyle w:val="InfoBlue"/>
            </w:pPr>
            <w:r w:rsidRPr="002D75C3">
              <w:t>El cliente requiere el desarrollo de un sistema que permite el registro de las entradas y salidas del departamento de producción.</w:t>
            </w:r>
            <w:r>
              <w:t xml:space="preserve"> </w:t>
            </w:r>
            <w:r w:rsidR="00C47575">
              <w:t>Pues,</w:t>
            </w:r>
            <w:r>
              <w:t xml:space="preserve"> </w:t>
            </w:r>
            <w:r w:rsidR="00C47575">
              <w:t>aunque se cuenta con un</w:t>
            </w:r>
            <w:r>
              <w:t xml:space="preserve"> sistema </w:t>
            </w:r>
            <w:r w:rsidR="00C47575">
              <w:t xml:space="preserve">actualmente, este </w:t>
            </w:r>
            <w:r>
              <w:t xml:space="preserve">no proporciona </w:t>
            </w:r>
            <w:r w:rsidR="00C47575">
              <w:t>las funciones necesarias para un control total</w:t>
            </w:r>
            <w:r>
              <w:t>.</w:t>
            </w:r>
          </w:p>
          <w:p w:rsidR="003856AC" w:rsidRPr="003856AC" w:rsidRDefault="003856AC" w:rsidP="003856AC">
            <w:pPr>
              <w:pStyle w:val="Textoindependiente"/>
              <w:ind w:left="0"/>
            </w:pPr>
            <w:r w:rsidRPr="002D75C3">
              <w:rPr>
                <w:rFonts w:ascii="Arial" w:hAnsi="Arial" w:cs="Arial"/>
                <w:sz w:val="24"/>
                <w:szCs w:val="24"/>
              </w:rPr>
              <w:t>Dic</w:t>
            </w:r>
            <w:r w:rsidR="00C47575">
              <w:rPr>
                <w:rFonts w:ascii="Arial" w:hAnsi="Arial" w:cs="Arial"/>
                <w:sz w:val="24"/>
                <w:szCs w:val="24"/>
              </w:rPr>
              <w:t>ho sistema deberá estar diseñado</w:t>
            </w:r>
            <w:r w:rsidRPr="002D75C3">
              <w:rPr>
                <w:rFonts w:ascii="Arial" w:hAnsi="Arial" w:cs="Arial"/>
                <w:sz w:val="24"/>
                <w:szCs w:val="24"/>
              </w:rPr>
              <w:t xml:space="preserve"> de tal manera que permita su escalamiento.</w:t>
            </w:r>
          </w:p>
        </w:tc>
      </w:tr>
      <w:tr w:rsidR="00F25A77" w:rsidRPr="00282335">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282335" w:rsidRDefault="003A133E">
            <w:pPr>
              <w:pStyle w:val="Textoindependiente"/>
              <w:keepNext/>
              <w:ind w:left="72"/>
              <w:rPr>
                <w:rFonts w:ascii="Arial" w:hAnsi="Arial" w:cs="Arial"/>
                <w:sz w:val="24"/>
                <w:szCs w:val="24"/>
              </w:rPr>
            </w:pPr>
            <w:r w:rsidRPr="00282335">
              <w:rPr>
                <w:rFonts w:ascii="Arial" w:hAnsi="Arial" w:cs="Arial"/>
                <w:sz w:val="24"/>
                <w:szCs w:val="24"/>
              </w:rPr>
              <w:t>A</w:t>
            </w:r>
            <w:r w:rsidR="00164857" w:rsidRPr="00282335">
              <w:rPr>
                <w:rFonts w:ascii="Arial" w:hAnsi="Arial" w:cs="Arial"/>
                <w:sz w:val="24"/>
                <w:szCs w:val="24"/>
              </w:rPr>
              <w:t>fecta</w:t>
            </w:r>
          </w:p>
        </w:tc>
        <w:tc>
          <w:tcPr>
            <w:tcW w:w="5220" w:type="dxa"/>
            <w:tcBorders>
              <w:top w:val="single" w:sz="6" w:space="0" w:color="auto"/>
              <w:bottom w:val="single" w:sz="6" w:space="0" w:color="auto"/>
              <w:right w:val="single" w:sz="12" w:space="0" w:color="auto"/>
            </w:tcBorders>
          </w:tcPr>
          <w:p w:rsidR="00F25A77" w:rsidRPr="003856AC" w:rsidRDefault="003856AC" w:rsidP="003856AC">
            <w:pPr>
              <w:pStyle w:val="InfoBlue"/>
            </w:pPr>
            <w:r w:rsidRPr="003856AC">
              <w:t>Dueño del negocio</w:t>
            </w:r>
          </w:p>
        </w:tc>
      </w:tr>
      <w:tr w:rsidR="00F25A77" w:rsidRPr="00282335">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282335" w:rsidRDefault="003A133E" w:rsidP="00164857">
            <w:pPr>
              <w:pStyle w:val="Textoindependiente"/>
              <w:keepNext/>
              <w:ind w:left="72"/>
              <w:rPr>
                <w:rFonts w:ascii="Arial" w:hAnsi="Arial" w:cs="Arial"/>
                <w:sz w:val="24"/>
                <w:szCs w:val="24"/>
              </w:rPr>
            </w:pPr>
            <w:r w:rsidRPr="00282335">
              <w:rPr>
                <w:rFonts w:ascii="Arial" w:hAnsi="Arial" w:cs="Arial"/>
                <w:sz w:val="24"/>
                <w:szCs w:val="24"/>
              </w:rPr>
              <w:t>E</w:t>
            </w:r>
            <w:r w:rsidR="00164857" w:rsidRPr="00282335">
              <w:rPr>
                <w:rFonts w:ascii="Arial" w:hAnsi="Arial" w:cs="Arial"/>
                <w:sz w:val="24"/>
                <w:szCs w:val="24"/>
              </w:rPr>
              <w:t>l impacto del problema es</w:t>
            </w:r>
          </w:p>
        </w:tc>
        <w:tc>
          <w:tcPr>
            <w:tcW w:w="5220" w:type="dxa"/>
            <w:tcBorders>
              <w:top w:val="single" w:sz="6" w:space="0" w:color="auto"/>
              <w:bottom w:val="single" w:sz="6" w:space="0" w:color="auto"/>
              <w:right w:val="single" w:sz="12" w:space="0" w:color="auto"/>
            </w:tcBorders>
          </w:tcPr>
          <w:p w:rsidR="00F25A77" w:rsidRPr="00282335" w:rsidRDefault="00D701C1" w:rsidP="003D55F9">
            <w:pPr>
              <w:pStyle w:val="InfoBlue"/>
            </w:pPr>
            <w:r>
              <w:t>El control de los productos es difícil de lograr</w:t>
            </w:r>
            <w:r w:rsidR="003D55F9">
              <w:t xml:space="preserve"> pues no se cuenta con una interfaz amigable para el usuario ni con algunas de las funciones requeridas</w:t>
            </w:r>
            <w:r>
              <w:t>, por consecuente, los resultados de los reportes de ventas son inciertos</w:t>
            </w:r>
            <w:r w:rsidR="003D55F9">
              <w:t>, l</w:t>
            </w:r>
            <w:r>
              <w:t>o que afecta económicamente al negocio.</w:t>
            </w:r>
          </w:p>
        </w:tc>
      </w:tr>
      <w:tr w:rsidR="00F25A77" w:rsidRPr="00282335">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282335" w:rsidRDefault="00164857">
            <w:pPr>
              <w:pStyle w:val="Textoindependiente"/>
              <w:ind w:left="72"/>
              <w:rPr>
                <w:rFonts w:ascii="Arial" w:hAnsi="Arial" w:cs="Arial"/>
                <w:sz w:val="24"/>
                <w:szCs w:val="24"/>
              </w:rPr>
            </w:pPr>
            <w:r w:rsidRPr="00282335">
              <w:rPr>
                <w:rFonts w:ascii="Arial" w:hAnsi="Arial" w:cs="Arial"/>
                <w:sz w:val="24"/>
                <w:szCs w:val="24"/>
              </w:rPr>
              <w:t xml:space="preserve">Una </w:t>
            </w:r>
            <w:r w:rsidR="00662CDC" w:rsidRPr="00282335">
              <w:rPr>
                <w:rFonts w:ascii="Arial" w:hAnsi="Arial" w:cs="Arial"/>
                <w:sz w:val="24"/>
                <w:szCs w:val="24"/>
              </w:rPr>
              <w:t>solución</w:t>
            </w:r>
            <w:r w:rsidRPr="00282335">
              <w:rPr>
                <w:rFonts w:ascii="Arial" w:hAnsi="Arial" w:cs="Arial"/>
                <w:sz w:val="24"/>
                <w:szCs w:val="24"/>
              </w:rPr>
              <w:t xml:space="preserve"> exitosa seria</w:t>
            </w:r>
          </w:p>
        </w:tc>
        <w:tc>
          <w:tcPr>
            <w:tcW w:w="5220" w:type="dxa"/>
            <w:tcBorders>
              <w:top w:val="single" w:sz="6" w:space="0" w:color="auto"/>
              <w:bottom w:val="single" w:sz="6" w:space="0" w:color="auto"/>
              <w:right w:val="single" w:sz="12" w:space="0" w:color="auto"/>
            </w:tcBorders>
          </w:tcPr>
          <w:p w:rsidR="00F25A77" w:rsidRPr="00282335" w:rsidRDefault="00D701C1" w:rsidP="00D701C1">
            <w:pPr>
              <w:pStyle w:val="InfoBlue"/>
            </w:pPr>
            <w:r>
              <w:t>Optar por un sistema capaz de controlar el inventario automáticamente</w:t>
            </w:r>
            <w:r w:rsidR="008F7F37">
              <w:t xml:space="preserve"> </w:t>
            </w:r>
            <w:r w:rsidR="003D55F9">
              <w:t xml:space="preserve">a través de una interfaz intuitiva, </w:t>
            </w:r>
            <w:r w:rsidR="008F7F37">
              <w:t>así como generar todos los reportes necesarios para su monitoreo</w:t>
            </w:r>
            <w:r>
              <w:t>.</w:t>
            </w:r>
          </w:p>
        </w:tc>
      </w:tr>
    </w:tbl>
    <w:p w:rsidR="00B87E27" w:rsidRPr="00282335" w:rsidRDefault="00B87E27" w:rsidP="00B87E27">
      <w:pPr>
        <w:pStyle w:val="Ttulo2"/>
        <w:numPr>
          <w:ilvl w:val="0"/>
          <w:numId w:val="0"/>
        </w:numPr>
        <w:rPr>
          <w:rFonts w:cs="Arial"/>
          <w:sz w:val="28"/>
          <w:szCs w:val="28"/>
        </w:rPr>
      </w:pPr>
      <w:bookmarkStart w:id="5" w:name="_Toc425054392"/>
      <w:bookmarkStart w:id="6" w:name="_Toc422186485"/>
      <w:bookmarkStart w:id="7" w:name="_Toc436203380"/>
      <w:bookmarkStart w:id="8" w:name="_Toc452813580"/>
      <w:bookmarkStart w:id="9" w:name="_Toc512930908"/>
      <w:bookmarkStart w:id="10" w:name="_Toc20715757"/>
    </w:p>
    <w:p w:rsidR="00164857" w:rsidRPr="00282335" w:rsidRDefault="00164857">
      <w:pPr>
        <w:pStyle w:val="Ttulo2"/>
        <w:rPr>
          <w:rFonts w:cs="Arial"/>
          <w:sz w:val="28"/>
          <w:szCs w:val="28"/>
        </w:rPr>
      </w:pPr>
      <w:bookmarkStart w:id="11" w:name="_Toc390848640"/>
      <w:r w:rsidRPr="00282335">
        <w:rPr>
          <w:rFonts w:cs="Arial"/>
          <w:sz w:val="28"/>
          <w:szCs w:val="28"/>
        </w:rPr>
        <w:t>Posición del Producto</w:t>
      </w:r>
      <w:bookmarkEnd w:id="11"/>
    </w:p>
    <w:p w:rsidR="00647B64" w:rsidRPr="00647B64" w:rsidRDefault="00647B64" w:rsidP="00647B64">
      <w:pPr>
        <w:rPr>
          <w:rFonts w:ascii="Arial" w:hAnsi="Arial" w:cs="Arial"/>
          <w:sz w:val="24"/>
          <w:szCs w:val="24"/>
          <w:lang w:val="en-US"/>
        </w:rPr>
      </w:pPr>
      <w:bookmarkStart w:id="12" w:name="_Toc447960005"/>
      <w:bookmarkStart w:id="13" w:name="_Toc452813581"/>
      <w:bookmarkStart w:id="14" w:name="_Toc512930909"/>
      <w:bookmarkStart w:id="15" w:name="_Toc20715758"/>
      <w:bookmarkStart w:id="16" w:name="_Toc436203381"/>
      <w:bookmarkEnd w:id="5"/>
      <w:bookmarkEnd w:id="6"/>
      <w:bookmarkEnd w:id="7"/>
      <w:bookmarkEnd w:id="8"/>
      <w:bookmarkEnd w:id="9"/>
      <w:bookmarkEnd w:id="10"/>
      <w:r w:rsidRPr="00647B64">
        <w:rPr>
          <w:rFonts w:ascii="Arial" w:hAnsi="Arial" w:cs="Arial"/>
          <w:sz w:val="24"/>
          <w:szCs w:val="24"/>
          <w:lang w:val="en-US"/>
        </w:rPr>
        <w:t>El proyecto desarrollará un software de escritorio integral que contendrá en el las funcionalidades para llevar a cabo los procesos del registro de ventas para una empresa que necesite un funcionamiento rápido y eficaz. A su vez el proyecto también definirá herramientas de ayuda (reportes, listas, documentos, etc.) para el usuario. Con ellas podrá tener una perspectiva más amplia de los registros que se realizan en la empresa para hacer uso de ellos en favor de esta.</w:t>
      </w:r>
    </w:p>
    <w:p w:rsidR="00F25A77" w:rsidRPr="00282335" w:rsidRDefault="00B87E27">
      <w:pPr>
        <w:pStyle w:val="Ttulo1"/>
        <w:rPr>
          <w:rFonts w:cs="Arial"/>
          <w:sz w:val="32"/>
          <w:szCs w:val="32"/>
        </w:rPr>
      </w:pPr>
      <w:r w:rsidRPr="00282335">
        <w:rPr>
          <w:rFonts w:cs="Arial"/>
          <w:sz w:val="32"/>
          <w:szCs w:val="32"/>
        </w:rPr>
        <w:br w:type="page"/>
      </w:r>
      <w:bookmarkStart w:id="17" w:name="_Toc390848641"/>
      <w:r w:rsidR="00196F85" w:rsidRPr="00282335">
        <w:rPr>
          <w:rFonts w:cs="Arial"/>
          <w:sz w:val="32"/>
          <w:szCs w:val="32"/>
        </w:rPr>
        <w:lastRenderedPageBreak/>
        <w:t>Descripción de los Stakeholde</w:t>
      </w:r>
      <w:bookmarkEnd w:id="12"/>
      <w:bookmarkEnd w:id="13"/>
      <w:bookmarkEnd w:id="14"/>
      <w:bookmarkEnd w:id="15"/>
      <w:r w:rsidR="00196F85" w:rsidRPr="00282335">
        <w:rPr>
          <w:rFonts w:cs="Arial"/>
          <w:sz w:val="32"/>
          <w:szCs w:val="32"/>
        </w:rPr>
        <w:t>rs</w:t>
      </w:r>
      <w:bookmarkEnd w:id="17"/>
    </w:p>
    <w:p w:rsidR="00F25A77" w:rsidRPr="00282335" w:rsidRDefault="00F25A77">
      <w:pPr>
        <w:rPr>
          <w:rFonts w:ascii="Arial" w:hAnsi="Arial" w:cs="Arial"/>
        </w:rPr>
      </w:pPr>
    </w:p>
    <w:p w:rsidR="00F25A77" w:rsidRPr="00282335" w:rsidRDefault="00196F85">
      <w:pPr>
        <w:pStyle w:val="Ttulo2"/>
        <w:rPr>
          <w:rFonts w:cs="Arial"/>
          <w:sz w:val="28"/>
          <w:szCs w:val="28"/>
        </w:rPr>
      </w:pPr>
      <w:bookmarkStart w:id="18" w:name="_Toc390848642"/>
      <w:r w:rsidRPr="00282335">
        <w:rPr>
          <w:rFonts w:cs="Arial"/>
          <w:sz w:val="28"/>
          <w:szCs w:val="28"/>
        </w:rPr>
        <w:t xml:space="preserve">Resumen de los </w:t>
      </w:r>
      <w:r w:rsidR="003A133E" w:rsidRPr="00282335">
        <w:rPr>
          <w:rFonts w:cs="Arial"/>
          <w:sz w:val="28"/>
          <w:szCs w:val="28"/>
        </w:rPr>
        <w:t>Stakeholders</w:t>
      </w:r>
      <w:r w:rsidRPr="00282335">
        <w:rPr>
          <w:rFonts w:cs="Arial"/>
          <w:sz w:val="28"/>
          <w:szCs w:val="28"/>
        </w:rPr>
        <w:t>.</w:t>
      </w:r>
      <w:bookmarkEnd w:id="18"/>
    </w:p>
    <w:p w:rsidR="00F25A77" w:rsidRPr="00282335" w:rsidRDefault="00F25A77">
      <w:pPr>
        <w:rPr>
          <w:rFonts w:ascii="Arial" w:hAnsi="Arial" w:cs="Arial"/>
        </w:rPr>
      </w:pPr>
    </w:p>
    <w:tbl>
      <w:tblPr>
        <w:tblW w:w="963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2970"/>
        <w:gridCol w:w="4680"/>
      </w:tblGrid>
      <w:tr w:rsidR="00814A49" w:rsidRPr="00010564" w:rsidTr="004A381E">
        <w:trPr>
          <w:tblHeader/>
        </w:trPr>
        <w:tc>
          <w:tcPr>
            <w:tcW w:w="198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4A381E">
            <w:pPr>
              <w:jc w:val="both"/>
              <w:rPr>
                <w:rFonts w:ascii="Arial" w:hAnsi="Arial" w:cs="Arial"/>
                <w:b/>
                <w:bCs/>
                <w:sz w:val="24"/>
                <w:szCs w:val="24"/>
              </w:rPr>
            </w:pPr>
            <w:r w:rsidRPr="00010564">
              <w:rPr>
                <w:rFonts w:ascii="Arial" w:hAnsi="Arial" w:cs="Arial"/>
                <w:b/>
                <w:bCs/>
                <w:sz w:val="24"/>
                <w:szCs w:val="24"/>
              </w:rPr>
              <w:t>Nombre</w:t>
            </w:r>
          </w:p>
        </w:tc>
        <w:tc>
          <w:tcPr>
            <w:tcW w:w="297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4A381E">
            <w:pPr>
              <w:jc w:val="both"/>
              <w:rPr>
                <w:rFonts w:ascii="Arial" w:hAnsi="Arial" w:cs="Arial"/>
                <w:b/>
                <w:bCs/>
                <w:sz w:val="24"/>
                <w:szCs w:val="24"/>
              </w:rPr>
            </w:pPr>
            <w:r w:rsidRPr="00010564">
              <w:rPr>
                <w:rFonts w:ascii="Arial" w:hAnsi="Arial" w:cs="Arial"/>
                <w:b/>
                <w:bCs/>
                <w:sz w:val="24"/>
                <w:szCs w:val="24"/>
              </w:rPr>
              <w:t>Descripción</w:t>
            </w:r>
          </w:p>
        </w:tc>
        <w:tc>
          <w:tcPr>
            <w:tcW w:w="468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4A381E">
            <w:pPr>
              <w:jc w:val="both"/>
              <w:rPr>
                <w:rFonts w:ascii="Arial" w:hAnsi="Arial" w:cs="Arial"/>
                <w:b/>
                <w:bCs/>
                <w:sz w:val="24"/>
                <w:szCs w:val="24"/>
              </w:rPr>
            </w:pPr>
            <w:r w:rsidRPr="00010564">
              <w:rPr>
                <w:rFonts w:ascii="Arial" w:hAnsi="Arial" w:cs="Arial"/>
                <w:b/>
                <w:bCs/>
                <w:sz w:val="24"/>
                <w:szCs w:val="24"/>
              </w:rPr>
              <w:t>Responsabilidades</w:t>
            </w:r>
          </w:p>
        </w:tc>
      </w:tr>
      <w:tr w:rsidR="00814A49" w:rsidRPr="00010564" w:rsidTr="004A381E">
        <w:tc>
          <w:tcPr>
            <w:tcW w:w="1980" w:type="dxa"/>
            <w:tcBorders>
              <w:top w:val="single" w:sz="6" w:space="0" w:color="000000"/>
              <w:left w:val="single" w:sz="6" w:space="0" w:color="000000"/>
              <w:bottom w:val="single" w:sz="6" w:space="0" w:color="000000"/>
              <w:right w:val="single" w:sz="6" w:space="0" w:color="000000"/>
            </w:tcBorders>
          </w:tcPr>
          <w:p w:rsidR="00814A49" w:rsidRPr="00010564" w:rsidRDefault="00814A49" w:rsidP="003856AC">
            <w:pPr>
              <w:pStyle w:val="InfoBlue"/>
            </w:pPr>
            <w:r w:rsidRPr="00010564">
              <w:t>Representante del proyecto</w:t>
            </w:r>
          </w:p>
          <w:p w:rsidR="00814A49" w:rsidRPr="00010564" w:rsidRDefault="00814A49" w:rsidP="003856AC">
            <w:pPr>
              <w:pStyle w:val="InfoBlue"/>
            </w:pPr>
          </w:p>
        </w:tc>
        <w:tc>
          <w:tcPr>
            <w:tcW w:w="2970" w:type="dxa"/>
            <w:tcBorders>
              <w:top w:val="single" w:sz="6" w:space="0" w:color="000000"/>
              <w:left w:val="single" w:sz="6" w:space="0" w:color="000000"/>
              <w:bottom w:val="single" w:sz="6" w:space="0" w:color="000000"/>
              <w:right w:val="single" w:sz="6" w:space="0" w:color="000000"/>
            </w:tcBorders>
          </w:tcPr>
          <w:p w:rsidR="00814A49" w:rsidRPr="00010564" w:rsidRDefault="00814A49" w:rsidP="004A381E">
            <w:pPr>
              <w:pStyle w:val="Textoindependiente"/>
              <w:ind w:left="0"/>
              <w:rPr>
                <w:rFonts w:ascii="Arial" w:hAnsi="Arial" w:cs="Arial"/>
                <w:sz w:val="24"/>
                <w:szCs w:val="24"/>
              </w:rPr>
            </w:pPr>
            <w:r w:rsidRPr="00010564">
              <w:rPr>
                <w:rFonts w:ascii="Arial" w:hAnsi="Arial" w:cs="Arial"/>
                <w:sz w:val="24"/>
                <w:szCs w:val="24"/>
              </w:rPr>
              <w:t>Es quien proporciona los recursos y apoya con la información sobre el proyecto y es responsable de facilitar su éxito</w:t>
            </w:r>
          </w:p>
          <w:p w:rsidR="00814A49" w:rsidRPr="00010564" w:rsidRDefault="00814A49" w:rsidP="003856AC">
            <w:pPr>
              <w:pStyle w:val="InfoBlue"/>
            </w:pPr>
          </w:p>
        </w:tc>
        <w:tc>
          <w:tcPr>
            <w:tcW w:w="468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3856AC">
            <w:pPr>
              <w:pStyle w:val="InfoBlue"/>
            </w:pPr>
            <w:r w:rsidRPr="00010564">
              <w:t>Representa a los usuarios del sistema.</w:t>
            </w:r>
          </w:p>
          <w:p w:rsidR="00814A49" w:rsidRPr="00010564" w:rsidRDefault="00814A49" w:rsidP="003856AC">
            <w:pPr>
              <w:pStyle w:val="InfoBlue"/>
            </w:pPr>
            <w:r w:rsidRPr="00010564">
              <w:t>Firma el acuerdo expresado por los desarrolladores del sistema en caso de aceptarlo.</w:t>
            </w:r>
          </w:p>
          <w:p w:rsidR="00814A49" w:rsidRPr="00010564" w:rsidRDefault="00814A49" w:rsidP="003856AC">
            <w:pPr>
              <w:pStyle w:val="InfoBlue"/>
            </w:pPr>
            <w:r w:rsidRPr="00010564">
              <w:t>Supervisara el desarrollo del sistema para hacer aclaraciones.</w:t>
            </w:r>
          </w:p>
          <w:p w:rsidR="00814A49" w:rsidRPr="00010564" w:rsidRDefault="00814A49" w:rsidP="003856AC">
            <w:pPr>
              <w:pStyle w:val="InfoBlue"/>
            </w:pPr>
            <w:r w:rsidRPr="00010564">
              <w:t xml:space="preserve">Exige cambios sobre la marcha en caso de ser necesarios y si se llega a algún acuerdo. </w:t>
            </w:r>
          </w:p>
          <w:p w:rsidR="00814A49" w:rsidRPr="00010564" w:rsidRDefault="00814A49" w:rsidP="003856AC">
            <w:pPr>
              <w:pStyle w:val="InfoBlue"/>
            </w:pPr>
            <w:r w:rsidRPr="00010564">
              <w:t>Sugiere pruebas de funcionalidad para encontrar errores en el sistema.</w:t>
            </w:r>
          </w:p>
          <w:p w:rsidR="00814A49" w:rsidRPr="00010564" w:rsidRDefault="00814A49" w:rsidP="003856AC">
            <w:pPr>
              <w:pStyle w:val="InfoBlue"/>
            </w:pPr>
            <w:r w:rsidRPr="00010564">
              <w:t>Aprueba los requisitos sugeridos y las funcionalidades.</w:t>
            </w:r>
          </w:p>
          <w:p w:rsidR="00814A49" w:rsidRPr="00010564" w:rsidRDefault="00814A49" w:rsidP="004A381E">
            <w:pPr>
              <w:pStyle w:val="Textoindependiente"/>
              <w:ind w:left="0"/>
              <w:rPr>
                <w:rFonts w:ascii="Arial" w:hAnsi="Arial" w:cs="Arial"/>
                <w:sz w:val="24"/>
                <w:szCs w:val="24"/>
              </w:rPr>
            </w:pPr>
            <w:r w:rsidRPr="00010564">
              <w:rPr>
                <w:rFonts w:ascii="Arial" w:hAnsi="Arial" w:cs="Arial"/>
                <w:sz w:val="24"/>
                <w:szCs w:val="24"/>
              </w:rPr>
              <w:t>Aporta el capital necesario para el desarrollo del sistema.</w:t>
            </w:r>
          </w:p>
        </w:tc>
      </w:tr>
      <w:tr w:rsidR="00814A49" w:rsidRPr="00010564" w:rsidTr="004A381E">
        <w:tc>
          <w:tcPr>
            <w:tcW w:w="198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3856AC">
            <w:pPr>
              <w:pStyle w:val="InfoBlue"/>
            </w:pPr>
            <w:r w:rsidRPr="00010564">
              <w:t xml:space="preserve">Equipo de desarrollo del sistema. </w:t>
            </w:r>
          </w:p>
        </w:tc>
        <w:tc>
          <w:tcPr>
            <w:tcW w:w="297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3856AC">
            <w:pPr>
              <w:pStyle w:val="InfoBlue"/>
            </w:pPr>
            <w:r w:rsidRPr="00010564">
              <w:t>Grupo de personas responsables de construir el sistema.</w:t>
            </w:r>
          </w:p>
        </w:tc>
        <w:tc>
          <w:tcPr>
            <w:tcW w:w="468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3856AC">
            <w:pPr>
              <w:pStyle w:val="InfoBlue"/>
            </w:pPr>
            <w:r w:rsidRPr="00010564">
              <w:t xml:space="preserve">Completar cada una de las etapas del ciclo de vida con los datos de la tienda. </w:t>
            </w:r>
          </w:p>
          <w:p w:rsidR="00814A49" w:rsidRPr="00010564" w:rsidRDefault="00814A49" w:rsidP="003856AC">
            <w:pPr>
              <w:pStyle w:val="InfoBlue"/>
            </w:pPr>
            <w:r w:rsidRPr="00010564">
              <w:t>Sugerirán cambios en el sistema en caso de ser necesarios.</w:t>
            </w:r>
          </w:p>
          <w:p w:rsidR="00814A49" w:rsidRPr="00010564" w:rsidRDefault="00814A49" w:rsidP="003856AC">
            <w:pPr>
              <w:pStyle w:val="InfoBlue"/>
            </w:pPr>
            <w:r w:rsidRPr="00010564">
              <w:t>Cualquier opinión actual o futura será bien recibida por los mismos.</w:t>
            </w:r>
          </w:p>
          <w:p w:rsidR="00814A49" w:rsidRPr="00010564" w:rsidRDefault="00814A49" w:rsidP="003856AC">
            <w:pPr>
              <w:pStyle w:val="InfoBlue"/>
            </w:pPr>
            <w:r w:rsidRPr="00010564">
              <w:t>Cumplir con cada uno de los requisitos expresados en el documento.</w:t>
            </w:r>
          </w:p>
          <w:p w:rsidR="00814A49" w:rsidRPr="00010564" w:rsidRDefault="00814A49" w:rsidP="003856AC">
            <w:pPr>
              <w:pStyle w:val="InfoBlue"/>
            </w:pPr>
            <w:r w:rsidRPr="00010564">
              <w:t>Entregar el sistema en tiempo y forma.</w:t>
            </w:r>
          </w:p>
        </w:tc>
      </w:tr>
      <w:tr w:rsidR="00814A49" w:rsidRPr="00010564" w:rsidTr="004A381E">
        <w:trPr>
          <w:trHeight w:val="65"/>
        </w:trPr>
        <w:tc>
          <w:tcPr>
            <w:tcW w:w="198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3856AC">
            <w:pPr>
              <w:pStyle w:val="InfoBlue"/>
            </w:pPr>
            <w:r w:rsidRPr="00010564">
              <w:t>Operador del sistema</w:t>
            </w:r>
          </w:p>
        </w:tc>
        <w:tc>
          <w:tcPr>
            <w:tcW w:w="297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3856AC">
            <w:pPr>
              <w:pStyle w:val="InfoBlue"/>
            </w:pPr>
            <w:r w:rsidRPr="00010564">
              <w:t>Es el encargado de manejar el sistema a elaborar.</w:t>
            </w:r>
          </w:p>
        </w:tc>
        <w:tc>
          <w:tcPr>
            <w:tcW w:w="4680" w:type="dxa"/>
            <w:tcBorders>
              <w:top w:val="single" w:sz="6" w:space="0" w:color="000000"/>
              <w:left w:val="single" w:sz="6" w:space="0" w:color="000000"/>
              <w:bottom w:val="single" w:sz="6" w:space="0" w:color="000000"/>
              <w:right w:val="single" w:sz="6" w:space="0" w:color="000000"/>
            </w:tcBorders>
            <w:hideMark/>
          </w:tcPr>
          <w:p w:rsidR="00814A49" w:rsidRPr="00010564" w:rsidRDefault="00814A49" w:rsidP="003856AC">
            <w:pPr>
              <w:pStyle w:val="InfoBlue"/>
            </w:pPr>
            <w:r w:rsidRPr="00010564">
              <w:t>Aprenderá a utilizar el sistema.</w:t>
            </w:r>
          </w:p>
          <w:p w:rsidR="00814A49" w:rsidRPr="00010564" w:rsidRDefault="00814A49" w:rsidP="003856AC">
            <w:pPr>
              <w:pStyle w:val="InfoBlue"/>
            </w:pPr>
            <w:r w:rsidRPr="00010564">
              <w:t>Expondrá sus dudas e inquietudes.</w:t>
            </w:r>
          </w:p>
          <w:p w:rsidR="00814A49" w:rsidRPr="00010564" w:rsidRDefault="00814A49" w:rsidP="003856AC">
            <w:pPr>
              <w:pStyle w:val="InfoBlue"/>
            </w:pPr>
            <w:r w:rsidRPr="00010564">
              <w:t>Reportara errores en el sistema al equipo de desarrollo del sistema.</w:t>
            </w:r>
          </w:p>
        </w:tc>
      </w:tr>
    </w:tbl>
    <w:p w:rsidR="00F25A77" w:rsidRPr="00282335" w:rsidRDefault="00F25A77" w:rsidP="00814A49">
      <w:pPr>
        <w:pStyle w:val="Textoindependiente"/>
        <w:ind w:left="0"/>
        <w:rPr>
          <w:rFonts w:ascii="Arial" w:hAnsi="Arial" w:cs="Arial"/>
        </w:rPr>
      </w:pPr>
    </w:p>
    <w:p w:rsidR="00C73188" w:rsidRPr="00282335" w:rsidRDefault="00C73188" w:rsidP="00C73188">
      <w:pPr>
        <w:pStyle w:val="Ttulo2"/>
        <w:rPr>
          <w:rFonts w:cs="Arial"/>
          <w:sz w:val="28"/>
          <w:szCs w:val="28"/>
        </w:rPr>
      </w:pPr>
      <w:bookmarkStart w:id="19" w:name="_Toc390848643"/>
      <w:r w:rsidRPr="00282335">
        <w:rPr>
          <w:rFonts w:cs="Arial"/>
          <w:sz w:val="28"/>
          <w:szCs w:val="28"/>
        </w:rPr>
        <w:lastRenderedPageBreak/>
        <w:t>Ambiente del usuario</w:t>
      </w:r>
      <w:bookmarkEnd w:id="19"/>
    </w:p>
    <w:p w:rsidR="00153F8B" w:rsidRPr="002D75C3" w:rsidRDefault="00153F8B" w:rsidP="00153F8B">
      <w:pPr>
        <w:pStyle w:val="Prrafodelista"/>
        <w:numPr>
          <w:ilvl w:val="0"/>
          <w:numId w:val="35"/>
        </w:numPr>
        <w:rPr>
          <w:rFonts w:ascii="Arial" w:hAnsi="Arial" w:cs="Arial"/>
          <w:sz w:val="24"/>
          <w:szCs w:val="24"/>
        </w:rPr>
      </w:pPr>
      <w:bookmarkStart w:id="20" w:name="_Toc436203387"/>
      <w:bookmarkStart w:id="21" w:name="_Toc452813590"/>
      <w:bookmarkStart w:id="22" w:name="_Toc512930915"/>
      <w:bookmarkStart w:id="23" w:name="_Toc20715760"/>
      <w:bookmarkEnd w:id="16"/>
      <w:r w:rsidRPr="002D75C3">
        <w:rPr>
          <w:rFonts w:ascii="Arial" w:hAnsi="Arial" w:cs="Arial"/>
          <w:sz w:val="24"/>
          <w:szCs w:val="24"/>
        </w:rPr>
        <w:t xml:space="preserve">El mobiliario consta de una computadora portátil </w:t>
      </w:r>
    </w:p>
    <w:p w:rsidR="00153F8B" w:rsidRPr="002D75C3" w:rsidRDefault="00153F8B" w:rsidP="00153F8B">
      <w:pPr>
        <w:pStyle w:val="Prrafodelista"/>
        <w:numPr>
          <w:ilvl w:val="0"/>
          <w:numId w:val="35"/>
        </w:numPr>
        <w:rPr>
          <w:rFonts w:ascii="Arial" w:hAnsi="Arial" w:cs="Arial"/>
          <w:sz w:val="24"/>
          <w:szCs w:val="24"/>
        </w:rPr>
      </w:pPr>
      <w:r w:rsidRPr="002D75C3">
        <w:rPr>
          <w:rFonts w:ascii="Arial" w:hAnsi="Arial" w:cs="Arial"/>
          <w:sz w:val="24"/>
          <w:szCs w:val="24"/>
        </w:rPr>
        <w:t>Con SO Windows. Que fungirá como cliente y servidor.</w:t>
      </w:r>
    </w:p>
    <w:p w:rsidR="00153F8B" w:rsidRPr="002D75C3" w:rsidRDefault="00153F8B" w:rsidP="00153F8B">
      <w:pPr>
        <w:pStyle w:val="Prrafodelista"/>
        <w:numPr>
          <w:ilvl w:val="0"/>
          <w:numId w:val="35"/>
        </w:numPr>
        <w:rPr>
          <w:rFonts w:ascii="Arial" w:hAnsi="Arial" w:cs="Arial"/>
          <w:sz w:val="24"/>
          <w:szCs w:val="24"/>
        </w:rPr>
      </w:pPr>
      <w:r w:rsidRPr="002D75C3">
        <w:rPr>
          <w:rFonts w:ascii="Arial" w:hAnsi="Arial" w:cs="Arial"/>
          <w:sz w:val="24"/>
          <w:szCs w:val="24"/>
        </w:rPr>
        <w:t xml:space="preserve">El establecimiento no cuenta con conexiones a internet. </w:t>
      </w:r>
    </w:p>
    <w:p w:rsidR="00153F8B" w:rsidRPr="002D75C3" w:rsidRDefault="00153F8B" w:rsidP="00153F8B">
      <w:pPr>
        <w:pStyle w:val="Prrafodelista"/>
        <w:numPr>
          <w:ilvl w:val="0"/>
          <w:numId w:val="35"/>
        </w:numPr>
        <w:rPr>
          <w:rFonts w:ascii="Arial" w:hAnsi="Arial" w:cs="Arial"/>
          <w:sz w:val="24"/>
          <w:szCs w:val="24"/>
        </w:rPr>
      </w:pPr>
      <w:r w:rsidRPr="002D75C3">
        <w:rPr>
          <w:rFonts w:ascii="Arial" w:hAnsi="Arial" w:cs="Arial"/>
          <w:sz w:val="24"/>
          <w:szCs w:val="24"/>
        </w:rPr>
        <w:t>Actualmente el registro se lleva a cabo por medio de Excel.</w:t>
      </w:r>
    </w:p>
    <w:p w:rsidR="00153F8B" w:rsidRPr="002D75C3" w:rsidRDefault="00153F8B" w:rsidP="00153F8B">
      <w:pPr>
        <w:pStyle w:val="Prrafodelista"/>
        <w:numPr>
          <w:ilvl w:val="0"/>
          <w:numId w:val="35"/>
        </w:numPr>
        <w:rPr>
          <w:rFonts w:ascii="Arial" w:hAnsi="Arial" w:cs="Arial"/>
          <w:sz w:val="24"/>
          <w:szCs w:val="24"/>
        </w:rPr>
      </w:pPr>
      <w:r w:rsidRPr="002D75C3">
        <w:rPr>
          <w:rFonts w:ascii="Arial" w:hAnsi="Arial" w:cs="Arial"/>
          <w:sz w:val="24"/>
          <w:szCs w:val="24"/>
        </w:rPr>
        <w:t>El registro es realizado por una única persona (Cliente)</w:t>
      </w:r>
    </w:p>
    <w:p w:rsidR="00153F8B" w:rsidRPr="002D75C3" w:rsidRDefault="00153F8B" w:rsidP="00153F8B">
      <w:pPr>
        <w:pStyle w:val="Prrafodelista"/>
        <w:numPr>
          <w:ilvl w:val="0"/>
          <w:numId w:val="35"/>
        </w:numPr>
        <w:rPr>
          <w:rFonts w:ascii="Arial" w:hAnsi="Arial" w:cs="Arial"/>
          <w:sz w:val="24"/>
          <w:szCs w:val="24"/>
        </w:rPr>
      </w:pPr>
      <w:r w:rsidRPr="002D75C3">
        <w:rPr>
          <w:rFonts w:ascii="Arial" w:hAnsi="Arial" w:cs="Arial"/>
          <w:sz w:val="24"/>
          <w:szCs w:val="24"/>
        </w:rPr>
        <w:t>El sistema debe poder explotar a documento Excel.</w:t>
      </w:r>
    </w:p>
    <w:p w:rsidR="00F25A77" w:rsidRPr="00282335" w:rsidRDefault="00B87E27" w:rsidP="00B2370B">
      <w:pPr>
        <w:pStyle w:val="Ttulo1"/>
        <w:jc w:val="both"/>
        <w:rPr>
          <w:rFonts w:cs="Arial"/>
          <w:sz w:val="32"/>
          <w:szCs w:val="32"/>
        </w:rPr>
      </w:pPr>
      <w:r w:rsidRPr="00282335">
        <w:rPr>
          <w:rFonts w:cs="Arial"/>
          <w:sz w:val="32"/>
          <w:szCs w:val="32"/>
        </w:rPr>
        <w:br w:type="page"/>
      </w:r>
      <w:bookmarkStart w:id="24" w:name="_Toc390848644"/>
      <w:r w:rsidR="00E7539A" w:rsidRPr="00282335">
        <w:rPr>
          <w:rFonts w:cs="Arial"/>
          <w:sz w:val="32"/>
          <w:szCs w:val="32"/>
        </w:rPr>
        <w:lastRenderedPageBreak/>
        <w:t>Visión General del Producto</w:t>
      </w:r>
      <w:bookmarkEnd w:id="24"/>
      <w:r w:rsidR="00E7539A" w:rsidRPr="00282335">
        <w:rPr>
          <w:rFonts w:cs="Arial"/>
          <w:sz w:val="32"/>
          <w:szCs w:val="32"/>
        </w:rPr>
        <w:t xml:space="preserve"> </w:t>
      </w:r>
      <w:bookmarkEnd w:id="20"/>
      <w:bookmarkEnd w:id="21"/>
      <w:bookmarkEnd w:id="22"/>
      <w:bookmarkEnd w:id="23"/>
    </w:p>
    <w:p w:rsidR="00F25A77" w:rsidRPr="00282335" w:rsidRDefault="00E7539A">
      <w:pPr>
        <w:pStyle w:val="Ttulo2"/>
        <w:rPr>
          <w:rFonts w:cs="Arial"/>
          <w:sz w:val="28"/>
          <w:szCs w:val="28"/>
        </w:rPr>
      </w:pPr>
      <w:bookmarkStart w:id="25" w:name="_Toc390848645"/>
      <w:r w:rsidRPr="00282335">
        <w:rPr>
          <w:rFonts w:cs="Arial"/>
          <w:sz w:val="28"/>
          <w:szCs w:val="28"/>
        </w:rPr>
        <w:t>Perspectiva del producto</w:t>
      </w:r>
      <w:bookmarkEnd w:id="25"/>
    </w:p>
    <w:p w:rsidR="005255B5" w:rsidRPr="005255B5" w:rsidRDefault="005255B5" w:rsidP="005255B5">
      <w:pPr>
        <w:jc w:val="both"/>
        <w:rPr>
          <w:rFonts w:ascii="Arial" w:hAnsi="Arial" w:cs="Arial"/>
          <w:sz w:val="24"/>
          <w:szCs w:val="24"/>
        </w:rPr>
      </w:pPr>
      <w:bookmarkStart w:id="26" w:name="_Toc425054394"/>
      <w:bookmarkStart w:id="27" w:name="_Toc318089002"/>
      <w:bookmarkStart w:id="28" w:name="_Toc320274637"/>
      <w:bookmarkStart w:id="29" w:name="_Toc320279510"/>
      <w:bookmarkStart w:id="30" w:name="_Toc323533379"/>
      <w:bookmarkStart w:id="31" w:name="_Toc339783689"/>
      <w:bookmarkStart w:id="32" w:name="_Toc339784278"/>
      <w:bookmarkStart w:id="33" w:name="_Toc342757869"/>
      <w:bookmarkStart w:id="34" w:name="_Toc346297780"/>
      <w:bookmarkStart w:id="35" w:name="_Toc422186487"/>
      <w:bookmarkStart w:id="36" w:name="_Toc436203390"/>
      <w:bookmarkStart w:id="37" w:name="_Toc452813593"/>
      <w:bookmarkStart w:id="38" w:name="_Toc512930917"/>
      <w:bookmarkStart w:id="39" w:name="_Toc20715762"/>
      <w:bookmarkStart w:id="40" w:name="_Toc390848646"/>
      <w:r w:rsidRPr="005255B5">
        <w:rPr>
          <w:rFonts w:ascii="Arial" w:hAnsi="Arial" w:cs="Arial"/>
          <w:sz w:val="24"/>
          <w:szCs w:val="24"/>
        </w:rPr>
        <w:t xml:space="preserve">En el mercado existen varias opciones de sistemas de tipo ERP (sistemas de planificación de recursos empresariales), que solucionan algunos de los requerimientos del cliente. Entre éstos se encuentran NetSuite, Epicor Distribution Software, Sage, SAP y Aspel-SAE. </w:t>
      </w:r>
    </w:p>
    <w:p w:rsidR="005255B5" w:rsidRPr="005255B5" w:rsidRDefault="005255B5" w:rsidP="005255B5">
      <w:pPr>
        <w:jc w:val="both"/>
        <w:rPr>
          <w:rFonts w:ascii="Arial" w:hAnsi="Arial" w:cs="Arial"/>
          <w:sz w:val="24"/>
          <w:szCs w:val="24"/>
        </w:rPr>
      </w:pPr>
      <w:r w:rsidRPr="005255B5">
        <w:rPr>
          <w:rFonts w:ascii="Arial" w:hAnsi="Arial" w:cs="Arial"/>
          <w:sz w:val="24"/>
          <w:szCs w:val="24"/>
        </w:rPr>
        <w:t>Sin embargo, el costo de adquirir las licencias del algunos de éstos, más los costos de adaptar y agregar módulos que resuelvan todos los requerimientos del cliente, hacen a éstas opciones imprácticas. Sin mencionar que la mayoría de los sistemas anteriores cobran las licencias con base en el número de usuarios, por lo que escalar los sistemas se hace caro.</w:t>
      </w:r>
    </w:p>
    <w:p w:rsidR="005255B5" w:rsidRDefault="005255B5" w:rsidP="005255B5">
      <w:pPr>
        <w:jc w:val="both"/>
        <w:rPr>
          <w:rFonts w:ascii="Arial" w:hAnsi="Arial" w:cs="Arial"/>
          <w:sz w:val="24"/>
          <w:szCs w:val="24"/>
        </w:rPr>
      </w:pPr>
      <w:r w:rsidRPr="005255B5">
        <w:rPr>
          <w:rFonts w:ascii="Arial" w:hAnsi="Arial" w:cs="Arial"/>
          <w:sz w:val="24"/>
          <w:szCs w:val="24"/>
        </w:rPr>
        <w:t xml:space="preserve">Por el momento, el proyecto abarca únicamente el área de producción de la empresa. Pero se planea agregar eventualmente módulos para cada una de las demás áreas. Por éste motivo la arquitectura del sistema deberá permitir dicho crecimiento. </w:t>
      </w:r>
    </w:p>
    <w:p w:rsidR="0027291E" w:rsidRDefault="0027291E" w:rsidP="005255B5">
      <w:pPr>
        <w:jc w:val="both"/>
        <w:rPr>
          <w:rFonts w:ascii="Arial" w:hAnsi="Arial" w:cs="Arial"/>
          <w:sz w:val="24"/>
          <w:szCs w:val="24"/>
        </w:rPr>
      </w:pPr>
    </w:p>
    <w:p w:rsidR="0027291E" w:rsidRDefault="0027291E" w:rsidP="005255B5">
      <w:pPr>
        <w:jc w:val="both"/>
        <w:rPr>
          <w:rFonts w:ascii="Arial" w:hAnsi="Arial" w:cs="Arial"/>
          <w:sz w:val="24"/>
          <w:szCs w:val="24"/>
        </w:rPr>
      </w:pPr>
      <w:r>
        <w:rPr>
          <w:noProof/>
          <w:lang w:eastAsia="es-MX"/>
        </w:rPr>
        <w:drawing>
          <wp:inline distT="0" distB="0" distL="0" distR="0" wp14:anchorId="1E861A46" wp14:editId="19AAA4C8">
            <wp:extent cx="5486400" cy="1123950"/>
            <wp:effectExtent l="0" t="57150" r="0" b="952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255B5" w:rsidRPr="005255B5" w:rsidRDefault="005255B5" w:rsidP="005255B5">
      <w:pPr>
        <w:jc w:val="both"/>
        <w:rPr>
          <w:rFonts w:ascii="Arial" w:hAnsi="Arial" w:cs="Arial"/>
          <w:sz w:val="24"/>
          <w:szCs w:val="24"/>
        </w:rPr>
      </w:pPr>
    </w:p>
    <w:p w:rsidR="00F25A77" w:rsidRDefault="00B40157">
      <w:pPr>
        <w:pStyle w:val="Ttulo2"/>
        <w:rPr>
          <w:rFonts w:cs="Arial"/>
          <w:sz w:val="28"/>
          <w:szCs w:val="28"/>
        </w:rPr>
      </w:pPr>
      <w:r w:rsidRPr="00282335">
        <w:rPr>
          <w:rFonts w:cs="Arial"/>
          <w:sz w:val="28"/>
          <w:szCs w:val="28"/>
        </w:rPr>
        <w:t xml:space="preserve">Suposiciones </w:t>
      </w:r>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282335">
        <w:rPr>
          <w:rFonts w:cs="Arial"/>
          <w:sz w:val="28"/>
          <w:szCs w:val="28"/>
        </w:rPr>
        <w:t>y Dependencias</w:t>
      </w:r>
      <w:bookmarkEnd w:id="40"/>
    </w:p>
    <w:p w:rsidR="0027291E" w:rsidRPr="0027291E" w:rsidRDefault="0027291E" w:rsidP="0027291E">
      <w:pPr>
        <w:rPr>
          <w:rFonts w:ascii="Arial" w:hAnsi="Arial" w:cs="Arial"/>
          <w:sz w:val="24"/>
          <w:szCs w:val="24"/>
        </w:rPr>
      </w:pPr>
      <w:r w:rsidRPr="0027291E">
        <w:rPr>
          <w:rFonts w:ascii="Arial" w:hAnsi="Arial" w:cs="Arial"/>
          <w:sz w:val="24"/>
          <w:szCs w:val="24"/>
        </w:rPr>
        <w:t>El proyecto cuenta con las siguientes suposiciones:</w:t>
      </w:r>
    </w:p>
    <w:p w:rsidR="0027291E" w:rsidRPr="0027291E" w:rsidRDefault="0027291E" w:rsidP="0027291E">
      <w:pPr>
        <w:pStyle w:val="Prrafodelista"/>
        <w:numPr>
          <w:ilvl w:val="0"/>
          <w:numId w:val="32"/>
        </w:numPr>
        <w:rPr>
          <w:rFonts w:ascii="Arial" w:hAnsi="Arial" w:cs="Arial"/>
          <w:sz w:val="24"/>
          <w:szCs w:val="24"/>
        </w:rPr>
      </w:pPr>
      <w:r w:rsidRPr="0027291E">
        <w:rPr>
          <w:rFonts w:ascii="Arial" w:hAnsi="Arial" w:cs="Arial"/>
          <w:sz w:val="24"/>
          <w:szCs w:val="24"/>
        </w:rPr>
        <w:t>El sistema deberá poder instalarse en computadoras con sistema operativo Windows.</w:t>
      </w:r>
    </w:p>
    <w:p w:rsidR="0027291E" w:rsidRPr="0027291E" w:rsidRDefault="0027291E" w:rsidP="0027291E">
      <w:pPr>
        <w:pStyle w:val="Prrafodelista"/>
        <w:numPr>
          <w:ilvl w:val="0"/>
          <w:numId w:val="32"/>
        </w:numPr>
        <w:rPr>
          <w:rFonts w:ascii="Arial" w:hAnsi="Arial" w:cs="Arial"/>
          <w:sz w:val="24"/>
          <w:szCs w:val="24"/>
        </w:rPr>
      </w:pPr>
      <w:r w:rsidRPr="0027291E">
        <w:rPr>
          <w:rFonts w:ascii="Arial" w:hAnsi="Arial" w:cs="Arial"/>
          <w:sz w:val="24"/>
          <w:szCs w:val="24"/>
        </w:rPr>
        <w:t>El sistema funcionará de forma local.</w:t>
      </w:r>
    </w:p>
    <w:p w:rsidR="0027291E" w:rsidRPr="0027291E" w:rsidRDefault="0027291E" w:rsidP="0027291E">
      <w:pPr>
        <w:pStyle w:val="Prrafodelista"/>
        <w:numPr>
          <w:ilvl w:val="0"/>
          <w:numId w:val="32"/>
        </w:numPr>
        <w:rPr>
          <w:rFonts w:ascii="Arial" w:hAnsi="Arial" w:cs="Arial"/>
          <w:sz w:val="24"/>
          <w:szCs w:val="24"/>
        </w:rPr>
      </w:pPr>
      <w:r w:rsidRPr="0027291E">
        <w:rPr>
          <w:rFonts w:ascii="Arial" w:hAnsi="Arial" w:cs="Arial"/>
          <w:sz w:val="24"/>
          <w:szCs w:val="24"/>
        </w:rPr>
        <w:t>El sistema será un programa de escritorio.</w:t>
      </w:r>
    </w:p>
    <w:p w:rsidR="0027291E" w:rsidRPr="0027291E" w:rsidRDefault="0027291E" w:rsidP="0027291E">
      <w:pPr>
        <w:pStyle w:val="Prrafodelista"/>
        <w:numPr>
          <w:ilvl w:val="0"/>
          <w:numId w:val="32"/>
        </w:numPr>
        <w:rPr>
          <w:rFonts w:ascii="Arial" w:hAnsi="Arial" w:cs="Arial"/>
          <w:sz w:val="24"/>
          <w:szCs w:val="24"/>
        </w:rPr>
      </w:pPr>
      <w:r w:rsidRPr="0027291E">
        <w:rPr>
          <w:rFonts w:ascii="Arial" w:hAnsi="Arial" w:cs="Arial"/>
          <w:sz w:val="24"/>
          <w:szCs w:val="24"/>
        </w:rPr>
        <w:t>El sistema operará en un solo equipo.</w:t>
      </w:r>
    </w:p>
    <w:p w:rsidR="001F31D2" w:rsidRPr="00282335" w:rsidRDefault="001F31D2">
      <w:pPr>
        <w:pStyle w:val="Ttulo2"/>
        <w:rPr>
          <w:rFonts w:cs="Arial"/>
          <w:sz w:val="28"/>
          <w:szCs w:val="28"/>
        </w:rPr>
      </w:pPr>
      <w:bookmarkStart w:id="41" w:name="_Toc390848647"/>
      <w:r w:rsidRPr="00282335">
        <w:rPr>
          <w:rFonts w:cs="Arial"/>
          <w:sz w:val="28"/>
          <w:szCs w:val="28"/>
        </w:rPr>
        <w:t>Restricciones</w:t>
      </w:r>
      <w:bookmarkEnd w:id="41"/>
    </w:p>
    <w:p w:rsidR="00976589" w:rsidRPr="002D75C3" w:rsidRDefault="00976589" w:rsidP="00976589">
      <w:pPr>
        <w:pStyle w:val="Prrafodelista"/>
        <w:numPr>
          <w:ilvl w:val="0"/>
          <w:numId w:val="34"/>
        </w:numPr>
        <w:rPr>
          <w:rFonts w:ascii="Arial" w:hAnsi="Arial" w:cs="Arial"/>
          <w:sz w:val="24"/>
          <w:szCs w:val="24"/>
        </w:rPr>
      </w:pPr>
      <w:bookmarkStart w:id="42" w:name="_Toc390848648"/>
      <w:r w:rsidRPr="002D75C3">
        <w:rPr>
          <w:rFonts w:ascii="Arial" w:hAnsi="Arial" w:cs="Arial"/>
          <w:sz w:val="24"/>
          <w:szCs w:val="24"/>
        </w:rPr>
        <w:t>Debe ser una aplicación para escritorio.</w:t>
      </w:r>
    </w:p>
    <w:p w:rsidR="00976589" w:rsidRPr="002D75C3" w:rsidRDefault="00976589" w:rsidP="00976589">
      <w:pPr>
        <w:pStyle w:val="Prrafodelista"/>
        <w:numPr>
          <w:ilvl w:val="0"/>
          <w:numId w:val="34"/>
        </w:numPr>
        <w:rPr>
          <w:rFonts w:ascii="Arial" w:hAnsi="Arial" w:cs="Arial"/>
          <w:sz w:val="24"/>
          <w:szCs w:val="24"/>
        </w:rPr>
      </w:pPr>
      <w:r w:rsidRPr="002D75C3">
        <w:rPr>
          <w:rFonts w:ascii="Arial" w:hAnsi="Arial" w:cs="Arial"/>
          <w:sz w:val="24"/>
          <w:szCs w:val="24"/>
        </w:rPr>
        <w:t>Debe correr en SO Windows.</w:t>
      </w:r>
    </w:p>
    <w:p w:rsidR="00976589" w:rsidRPr="002D75C3" w:rsidRDefault="00976589" w:rsidP="00976589">
      <w:pPr>
        <w:pStyle w:val="Prrafodelista"/>
        <w:numPr>
          <w:ilvl w:val="0"/>
          <w:numId w:val="34"/>
        </w:numPr>
        <w:rPr>
          <w:rFonts w:ascii="Arial" w:hAnsi="Arial" w:cs="Arial"/>
          <w:sz w:val="24"/>
          <w:szCs w:val="24"/>
        </w:rPr>
      </w:pPr>
      <w:r w:rsidRPr="002D75C3">
        <w:rPr>
          <w:rFonts w:ascii="Arial" w:hAnsi="Arial" w:cs="Arial"/>
          <w:sz w:val="24"/>
          <w:szCs w:val="24"/>
        </w:rPr>
        <w:t>Debe estar diseñado para la agregación de nuevos módulos para distintos departamentos.</w:t>
      </w:r>
    </w:p>
    <w:p w:rsidR="00976589" w:rsidRPr="002D75C3" w:rsidRDefault="00976589" w:rsidP="00306342">
      <w:pPr>
        <w:pStyle w:val="Prrafodelista"/>
        <w:rPr>
          <w:rFonts w:ascii="Arial" w:hAnsi="Arial" w:cs="Arial"/>
          <w:sz w:val="24"/>
          <w:szCs w:val="24"/>
        </w:rPr>
      </w:pPr>
    </w:p>
    <w:p w:rsidR="00F25A77" w:rsidRPr="00282335" w:rsidRDefault="00B40157">
      <w:pPr>
        <w:pStyle w:val="Ttulo2"/>
        <w:rPr>
          <w:rFonts w:cs="Arial"/>
          <w:sz w:val="28"/>
          <w:szCs w:val="28"/>
        </w:rPr>
      </w:pPr>
      <w:r w:rsidRPr="00282335">
        <w:rPr>
          <w:rFonts w:cs="Arial"/>
          <w:sz w:val="28"/>
          <w:szCs w:val="28"/>
        </w:rPr>
        <w:lastRenderedPageBreak/>
        <w:t xml:space="preserve">Necesidades y </w:t>
      </w:r>
      <w:r w:rsidR="00F07387" w:rsidRPr="00282335">
        <w:rPr>
          <w:rFonts w:cs="Arial"/>
          <w:sz w:val="28"/>
          <w:szCs w:val="28"/>
        </w:rPr>
        <w:t>Características (</w:t>
      </w:r>
      <w:r w:rsidRPr="00282335">
        <w:rPr>
          <w:rFonts w:cs="Arial"/>
          <w:sz w:val="28"/>
          <w:szCs w:val="28"/>
        </w:rPr>
        <w:t>Funcionalidades)</w:t>
      </w:r>
      <w:bookmarkEnd w:id="42"/>
    </w:p>
    <w:tbl>
      <w:tblPr>
        <w:tblW w:w="94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52"/>
        <w:gridCol w:w="1275"/>
        <w:gridCol w:w="4962"/>
        <w:gridCol w:w="1710"/>
      </w:tblGrid>
      <w:tr w:rsidR="00BF35AD" w:rsidRPr="00282335" w:rsidTr="0051024A">
        <w:tc>
          <w:tcPr>
            <w:tcW w:w="1552" w:type="dxa"/>
          </w:tcPr>
          <w:p w:rsidR="00BF35AD" w:rsidRPr="00282335" w:rsidRDefault="00BF35AD" w:rsidP="0051024A">
            <w:pPr>
              <w:pStyle w:val="Textoindependiente"/>
              <w:ind w:left="0"/>
              <w:rPr>
                <w:rFonts w:ascii="Arial" w:hAnsi="Arial" w:cs="Arial"/>
                <w:b/>
                <w:bCs/>
                <w:sz w:val="24"/>
                <w:szCs w:val="24"/>
              </w:rPr>
            </w:pPr>
            <w:r w:rsidRPr="00282335">
              <w:rPr>
                <w:rFonts w:ascii="Arial" w:hAnsi="Arial" w:cs="Arial"/>
                <w:b/>
                <w:bCs/>
                <w:sz w:val="24"/>
                <w:szCs w:val="24"/>
              </w:rPr>
              <w:t>Necesidad</w:t>
            </w:r>
          </w:p>
        </w:tc>
        <w:tc>
          <w:tcPr>
            <w:tcW w:w="1275" w:type="dxa"/>
          </w:tcPr>
          <w:p w:rsidR="00BF35AD" w:rsidRPr="00282335" w:rsidRDefault="00BF35AD" w:rsidP="0051024A">
            <w:pPr>
              <w:pStyle w:val="Textoindependiente"/>
              <w:ind w:left="0"/>
              <w:rPr>
                <w:rFonts w:ascii="Arial" w:hAnsi="Arial" w:cs="Arial"/>
                <w:b/>
                <w:bCs/>
                <w:sz w:val="24"/>
                <w:szCs w:val="24"/>
              </w:rPr>
            </w:pPr>
            <w:r w:rsidRPr="00282335">
              <w:rPr>
                <w:rFonts w:ascii="Arial" w:hAnsi="Arial" w:cs="Arial"/>
                <w:b/>
                <w:bCs/>
                <w:sz w:val="24"/>
                <w:szCs w:val="24"/>
              </w:rPr>
              <w:t>Prioridad</w:t>
            </w:r>
          </w:p>
        </w:tc>
        <w:tc>
          <w:tcPr>
            <w:tcW w:w="4962" w:type="dxa"/>
          </w:tcPr>
          <w:p w:rsidR="00BF35AD" w:rsidRPr="00282335" w:rsidRDefault="00BF35AD" w:rsidP="0051024A">
            <w:pPr>
              <w:pStyle w:val="Textoindependiente"/>
              <w:ind w:left="0"/>
              <w:rPr>
                <w:rFonts w:ascii="Arial" w:hAnsi="Arial" w:cs="Arial"/>
                <w:b/>
                <w:bCs/>
                <w:sz w:val="24"/>
                <w:szCs w:val="24"/>
              </w:rPr>
            </w:pPr>
            <w:r w:rsidRPr="00282335">
              <w:rPr>
                <w:rFonts w:ascii="Arial" w:hAnsi="Arial" w:cs="Arial"/>
                <w:b/>
                <w:bCs/>
                <w:sz w:val="24"/>
                <w:szCs w:val="24"/>
              </w:rPr>
              <w:t>Características</w:t>
            </w:r>
          </w:p>
        </w:tc>
        <w:tc>
          <w:tcPr>
            <w:tcW w:w="1710" w:type="dxa"/>
          </w:tcPr>
          <w:p w:rsidR="00BF35AD" w:rsidRPr="00282335" w:rsidRDefault="00BF35AD" w:rsidP="0051024A">
            <w:pPr>
              <w:pStyle w:val="Textoindependiente"/>
              <w:ind w:left="0"/>
              <w:rPr>
                <w:rFonts w:ascii="Arial" w:hAnsi="Arial" w:cs="Arial"/>
                <w:b/>
                <w:bCs/>
                <w:sz w:val="24"/>
                <w:szCs w:val="24"/>
              </w:rPr>
            </w:pPr>
            <w:r w:rsidRPr="00282335">
              <w:rPr>
                <w:rFonts w:ascii="Arial" w:hAnsi="Arial" w:cs="Arial"/>
                <w:b/>
                <w:bCs/>
                <w:sz w:val="24"/>
                <w:szCs w:val="24"/>
              </w:rPr>
              <w:t>Lanzamiento planeado</w:t>
            </w:r>
          </w:p>
        </w:tc>
      </w:tr>
      <w:tr w:rsidR="00BF35AD" w:rsidRPr="00282335" w:rsidTr="0051024A">
        <w:tc>
          <w:tcPr>
            <w:tcW w:w="1552" w:type="dxa"/>
          </w:tcPr>
          <w:p w:rsidR="00BF35AD" w:rsidRPr="00794EEC" w:rsidRDefault="00BF35AD" w:rsidP="003856AC">
            <w:pPr>
              <w:pStyle w:val="InfoBlue"/>
              <w:rPr>
                <w:i/>
              </w:rPr>
            </w:pPr>
            <w:r w:rsidRPr="00794EEC">
              <w:t>Catálogo de productos</w:t>
            </w:r>
          </w:p>
        </w:tc>
        <w:tc>
          <w:tcPr>
            <w:tcW w:w="1275" w:type="dxa"/>
          </w:tcPr>
          <w:p w:rsidR="00BF35AD" w:rsidRPr="00794EEC" w:rsidRDefault="00BF35AD" w:rsidP="003856AC">
            <w:pPr>
              <w:pStyle w:val="InfoBlue"/>
              <w:rPr>
                <w:i/>
              </w:rPr>
            </w:pPr>
            <w:r>
              <w:t>Alta</w:t>
            </w:r>
          </w:p>
        </w:tc>
        <w:tc>
          <w:tcPr>
            <w:tcW w:w="4962" w:type="dxa"/>
          </w:tcPr>
          <w:p w:rsidR="00BF35AD" w:rsidRPr="00794EEC" w:rsidRDefault="00BF35AD" w:rsidP="003856AC">
            <w:pPr>
              <w:pStyle w:val="InfoBlue"/>
              <w:rPr>
                <w:i/>
              </w:rPr>
            </w:pPr>
            <w:r>
              <w:t>Se requiere un listado de los productos de la empresa (Clave, nombre, descripción, existencias, precio), que permita la agregación, modificación y eliminación de la información</w:t>
            </w:r>
          </w:p>
        </w:tc>
        <w:tc>
          <w:tcPr>
            <w:tcW w:w="1710" w:type="dxa"/>
          </w:tcPr>
          <w:p w:rsidR="00BF35AD" w:rsidRPr="00794EEC" w:rsidRDefault="00BF35AD" w:rsidP="003856AC">
            <w:pPr>
              <w:pStyle w:val="InfoBlue"/>
            </w:pPr>
            <w:r>
              <w:t>-</w:t>
            </w:r>
          </w:p>
        </w:tc>
      </w:tr>
      <w:tr w:rsidR="00BF35AD" w:rsidRPr="00282335" w:rsidTr="0051024A">
        <w:tc>
          <w:tcPr>
            <w:tcW w:w="1552" w:type="dxa"/>
          </w:tcPr>
          <w:p w:rsidR="00BF35AD" w:rsidRPr="00794EEC" w:rsidRDefault="00BF35AD" w:rsidP="003856AC">
            <w:pPr>
              <w:pStyle w:val="InfoBlue"/>
              <w:rPr>
                <w:i/>
              </w:rPr>
            </w:pPr>
            <w:r>
              <w:t>Control de ventas</w:t>
            </w:r>
          </w:p>
        </w:tc>
        <w:tc>
          <w:tcPr>
            <w:tcW w:w="1275" w:type="dxa"/>
          </w:tcPr>
          <w:p w:rsidR="00BF35AD" w:rsidRDefault="00BF35AD" w:rsidP="003856AC">
            <w:pPr>
              <w:pStyle w:val="InfoBlue"/>
              <w:rPr>
                <w:i/>
              </w:rPr>
            </w:pPr>
            <w:r>
              <w:t>Alta</w:t>
            </w:r>
          </w:p>
        </w:tc>
        <w:tc>
          <w:tcPr>
            <w:tcW w:w="4962" w:type="dxa"/>
          </w:tcPr>
          <w:p w:rsidR="00BF35AD" w:rsidRDefault="00BF35AD" w:rsidP="003856AC">
            <w:pPr>
              <w:pStyle w:val="InfoBlue"/>
              <w:rPr>
                <w:i/>
              </w:rPr>
            </w:pPr>
            <w:r>
              <w:t>Se requiere un módulo que permita el registro, modificación y eliminación de la información de las ventas realizadas (código, productos, precios, total, fecha).</w:t>
            </w:r>
          </w:p>
        </w:tc>
        <w:tc>
          <w:tcPr>
            <w:tcW w:w="1710" w:type="dxa"/>
          </w:tcPr>
          <w:p w:rsidR="00BF35AD" w:rsidRDefault="00BF35AD" w:rsidP="003856AC">
            <w:pPr>
              <w:pStyle w:val="InfoBlue"/>
            </w:pPr>
            <w:r>
              <w:t>-</w:t>
            </w:r>
          </w:p>
        </w:tc>
      </w:tr>
      <w:tr w:rsidR="00BF35AD" w:rsidRPr="00282335" w:rsidTr="0051024A">
        <w:tc>
          <w:tcPr>
            <w:tcW w:w="1552" w:type="dxa"/>
          </w:tcPr>
          <w:p w:rsidR="00BF35AD" w:rsidRDefault="00BF35AD" w:rsidP="003856AC">
            <w:pPr>
              <w:pStyle w:val="InfoBlue"/>
              <w:rPr>
                <w:i/>
              </w:rPr>
            </w:pPr>
            <w:r>
              <w:t>Reporte de ventas</w:t>
            </w:r>
          </w:p>
        </w:tc>
        <w:tc>
          <w:tcPr>
            <w:tcW w:w="1275" w:type="dxa"/>
          </w:tcPr>
          <w:p w:rsidR="00BF35AD" w:rsidRDefault="00BF35AD" w:rsidP="003856AC">
            <w:pPr>
              <w:pStyle w:val="InfoBlue"/>
              <w:rPr>
                <w:i/>
              </w:rPr>
            </w:pPr>
            <w:r>
              <w:t>Alta</w:t>
            </w:r>
          </w:p>
        </w:tc>
        <w:tc>
          <w:tcPr>
            <w:tcW w:w="4962" w:type="dxa"/>
          </w:tcPr>
          <w:p w:rsidR="00BF35AD" w:rsidRDefault="00BF35AD" w:rsidP="003856AC">
            <w:pPr>
              <w:pStyle w:val="InfoBlue"/>
              <w:rPr>
                <w:i/>
              </w:rPr>
            </w:pPr>
            <w:r>
              <w:t>Se requiere de una funcionalidad que permita generar un reporte de las ventas realizadas en un periodo determinado.</w:t>
            </w:r>
          </w:p>
        </w:tc>
        <w:tc>
          <w:tcPr>
            <w:tcW w:w="1710" w:type="dxa"/>
          </w:tcPr>
          <w:p w:rsidR="00BF35AD" w:rsidRDefault="00BF35AD" w:rsidP="003856AC">
            <w:pPr>
              <w:pStyle w:val="InfoBlue"/>
            </w:pPr>
            <w:r>
              <w:t>-</w:t>
            </w:r>
          </w:p>
        </w:tc>
      </w:tr>
      <w:tr w:rsidR="00BF35AD" w:rsidRPr="00282335" w:rsidTr="0051024A">
        <w:tc>
          <w:tcPr>
            <w:tcW w:w="1552" w:type="dxa"/>
          </w:tcPr>
          <w:p w:rsidR="00BF35AD" w:rsidRDefault="00BF35AD" w:rsidP="003856AC">
            <w:pPr>
              <w:pStyle w:val="InfoBlue"/>
              <w:rPr>
                <w:i/>
              </w:rPr>
            </w:pPr>
            <w:r>
              <w:t>Exportación del reporte de ventas a Excel</w:t>
            </w:r>
          </w:p>
        </w:tc>
        <w:tc>
          <w:tcPr>
            <w:tcW w:w="1275" w:type="dxa"/>
          </w:tcPr>
          <w:p w:rsidR="00BF35AD" w:rsidRDefault="00BF35AD" w:rsidP="003856AC">
            <w:pPr>
              <w:pStyle w:val="InfoBlue"/>
              <w:rPr>
                <w:i/>
              </w:rPr>
            </w:pPr>
            <w:r>
              <w:t>Alta</w:t>
            </w:r>
          </w:p>
        </w:tc>
        <w:tc>
          <w:tcPr>
            <w:tcW w:w="4962" w:type="dxa"/>
          </w:tcPr>
          <w:p w:rsidR="00BF35AD" w:rsidRDefault="00BF35AD" w:rsidP="003856AC">
            <w:pPr>
              <w:pStyle w:val="InfoBlue"/>
              <w:rPr>
                <w:i/>
              </w:rPr>
            </w:pPr>
            <w:r>
              <w:t>Se requiere de una funcionalidad que permita la generación de un reporte de las ventas realizadas en un periodo determinado, en formato de documento Excel.</w:t>
            </w:r>
          </w:p>
        </w:tc>
        <w:tc>
          <w:tcPr>
            <w:tcW w:w="1710" w:type="dxa"/>
          </w:tcPr>
          <w:p w:rsidR="00BF35AD" w:rsidRDefault="00BF35AD" w:rsidP="003856AC">
            <w:pPr>
              <w:pStyle w:val="InfoBlue"/>
            </w:pPr>
            <w:r>
              <w:t>-</w:t>
            </w:r>
          </w:p>
        </w:tc>
      </w:tr>
    </w:tbl>
    <w:p w:rsidR="00F25A77" w:rsidRPr="00282335" w:rsidRDefault="00F25A77">
      <w:pPr>
        <w:pStyle w:val="Textoindependiente"/>
        <w:rPr>
          <w:rFonts w:ascii="Arial" w:hAnsi="Arial" w:cs="Arial"/>
        </w:rPr>
      </w:pPr>
    </w:p>
    <w:p w:rsidR="00F25A77" w:rsidRPr="00282335" w:rsidRDefault="00B40157">
      <w:pPr>
        <w:pStyle w:val="Ttulo2"/>
        <w:rPr>
          <w:rFonts w:cs="Arial"/>
          <w:sz w:val="28"/>
          <w:szCs w:val="28"/>
        </w:rPr>
      </w:pPr>
      <w:bookmarkStart w:id="43" w:name="_Toc390848649"/>
      <w:r w:rsidRPr="00282335">
        <w:rPr>
          <w:rFonts w:cs="Arial"/>
          <w:sz w:val="28"/>
          <w:szCs w:val="28"/>
        </w:rPr>
        <w:t>Alternativas y competencia</w:t>
      </w:r>
      <w:bookmarkEnd w:id="43"/>
    </w:p>
    <w:p w:rsidR="00647B64" w:rsidRPr="00647B64" w:rsidRDefault="00647B64" w:rsidP="00647B64">
      <w:pPr>
        <w:rPr>
          <w:rFonts w:ascii="Arial" w:hAnsi="Arial" w:cs="Arial"/>
          <w:sz w:val="24"/>
          <w:szCs w:val="24"/>
          <w:lang w:val="en-US"/>
        </w:rPr>
      </w:pPr>
      <w:bookmarkStart w:id="44" w:name="_Toc390848650"/>
      <w:r w:rsidRPr="00647B64">
        <w:rPr>
          <w:rFonts w:ascii="Arial" w:hAnsi="Arial" w:cs="Arial"/>
          <w:sz w:val="24"/>
          <w:szCs w:val="24"/>
          <w:lang w:val="en-US"/>
        </w:rPr>
        <w:t>Se tiene como alternativa el uso de la herramienta Microsoft Office Excel (software con el que la empresa cuenta y con el que realiza sus procesos actualmente). Sin embargo el tiempo que se emplea en realizar los trabajos con esta herramienta será considerablemente reducido al adquirir el software que además también contará con compatibilidad de Excel.</w:t>
      </w:r>
    </w:p>
    <w:p w:rsidR="00647B64" w:rsidRPr="00647B64" w:rsidRDefault="00647B64" w:rsidP="00647B64">
      <w:pPr>
        <w:rPr>
          <w:rFonts w:ascii="Arial" w:hAnsi="Arial" w:cs="Arial"/>
          <w:sz w:val="24"/>
          <w:szCs w:val="24"/>
        </w:rPr>
      </w:pPr>
      <w:r w:rsidRPr="00647B64">
        <w:rPr>
          <w:rFonts w:ascii="Arial" w:hAnsi="Arial" w:cs="Arial"/>
          <w:sz w:val="24"/>
          <w:szCs w:val="24"/>
          <w:lang w:val="en-US"/>
        </w:rPr>
        <w:t>El software SAE es una competencia a considerar, es una herramienta similar que tiene experiencia en el campo de la administración de ventas y tiempo en el mercado. El proyecto ofrecerá un software funcional e intuitivo para que el usuario pueda utilizarlo de manera rápida y sin complicaciones.</w:t>
      </w:r>
    </w:p>
    <w:p w:rsidR="00EC068B" w:rsidRPr="00282335" w:rsidRDefault="00EC068B" w:rsidP="00EC068B">
      <w:pPr>
        <w:pStyle w:val="Ttulo1"/>
        <w:rPr>
          <w:rFonts w:cs="Arial"/>
          <w:sz w:val="32"/>
          <w:szCs w:val="32"/>
        </w:rPr>
      </w:pPr>
      <w:r w:rsidRPr="00282335">
        <w:rPr>
          <w:rFonts w:cs="Arial"/>
          <w:sz w:val="32"/>
          <w:szCs w:val="32"/>
        </w:rPr>
        <w:lastRenderedPageBreak/>
        <w:t>Otros Requerimientos del producto</w:t>
      </w:r>
      <w:bookmarkEnd w:id="44"/>
    </w:p>
    <w:p w:rsidR="0066649B" w:rsidRPr="00282335" w:rsidRDefault="0066649B" w:rsidP="0066649B">
      <w:pPr>
        <w:pStyle w:val="Ttulo2"/>
        <w:rPr>
          <w:rFonts w:cs="Arial"/>
          <w:sz w:val="28"/>
          <w:szCs w:val="28"/>
        </w:rPr>
      </w:pPr>
      <w:bookmarkStart w:id="45" w:name="_Toc390848651"/>
      <w:r w:rsidRPr="00282335">
        <w:rPr>
          <w:rFonts w:cs="Arial"/>
          <w:sz w:val="28"/>
          <w:szCs w:val="28"/>
        </w:rPr>
        <w:t>Soporte</w:t>
      </w:r>
      <w:bookmarkEnd w:id="45"/>
    </w:p>
    <w:p w:rsidR="00F57901" w:rsidRPr="00F053D8" w:rsidRDefault="00F57901" w:rsidP="00F57901">
      <w:pPr>
        <w:pStyle w:val="Textoindependiente"/>
        <w:ind w:left="0"/>
        <w:jc w:val="both"/>
        <w:rPr>
          <w:rFonts w:ascii="Arial" w:hAnsi="Arial" w:cs="Arial"/>
          <w:sz w:val="24"/>
        </w:rPr>
      </w:pPr>
      <w:bookmarkStart w:id="46" w:name="_Toc390848652"/>
      <w:r w:rsidRPr="00F053D8">
        <w:rPr>
          <w:rFonts w:ascii="Arial" w:hAnsi="Arial" w:cs="Arial"/>
          <w:sz w:val="24"/>
        </w:rPr>
        <w:t>Este proceso tendrá la misma frecuencia de evaluación que el de mantenimiento, preferiblemente en horarios de uso, buscando con él errores latentes en el sistema (cálculos aritméticos incorrectos, registros erróneos, funcionalidades inservibles, etc.) en caso de presentarse un error ajeno a las responsabilidades del equipo de desarrollo, es decir, provocado por terceros, se le asignara un costo por la reparación del mismo y se establecerá una fecha para su entrega, por otro lado si el error es responsabilidad del equipo de desarrollo, este será solucionado a la brevedad y sin ningún costo adicional, siempre y cuando la garantía por el sistema siga vigente, en caso contrario se le informara al cliente de la situación y se buscara llegar a un acuerdo para fijar el costo de la reparación y la fecha de entrega.</w:t>
      </w:r>
    </w:p>
    <w:p w:rsidR="00F57901" w:rsidRPr="00F053D8" w:rsidRDefault="00F57901" w:rsidP="00F57901">
      <w:pPr>
        <w:pStyle w:val="Textoindependiente"/>
        <w:ind w:left="0"/>
        <w:jc w:val="both"/>
        <w:rPr>
          <w:rFonts w:ascii="Arial" w:hAnsi="Arial" w:cs="Arial"/>
          <w:sz w:val="24"/>
        </w:rPr>
      </w:pPr>
      <w:r w:rsidRPr="00F053D8">
        <w:rPr>
          <w:rFonts w:ascii="Arial" w:hAnsi="Arial" w:cs="Arial"/>
          <w:sz w:val="24"/>
        </w:rPr>
        <w:t>El equipo de desarrollo proporcionara mínimo dos medios de comunicación (los que el cliente prefiera) con el fin de que el representante de los usuarios tenga la posibilidad de comunicarse con el equipo de desarrollo para expresar inquietudes o anormalidades en el sistema, las cuales deberán ser atendidas en tiempo y forma.</w:t>
      </w:r>
    </w:p>
    <w:p w:rsidR="00F57901" w:rsidRDefault="00F57901" w:rsidP="00F57901">
      <w:pPr>
        <w:pStyle w:val="Textoindependiente"/>
        <w:ind w:left="0"/>
        <w:jc w:val="both"/>
        <w:rPr>
          <w:rFonts w:ascii="Arial" w:hAnsi="Arial" w:cs="Arial"/>
          <w:sz w:val="24"/>
        </w:rPr>
      </w:pPr>
      <w:r w:rsidRPr="00F053D8">
        <w:rPr>
          <w:rFonts w:ascii="Arial" w:hAnsi="Arial" w:cs="Arial"/>
          <w:sz w:val="24"/>
        </w:rPr>
        <w:t>Si se recibe una inconformidad por parte del cliente, se brindarán distintos medios de soporte, incluyendo soporte remoto, presencial, por correo electrónico</w:t>
      </w:r>
      <w:r>
        <w:rPr>
          <w:rFonts w:ascii="Arial" w:hAnsi="Arial" w:cs="Arial"/>
          <w:sz w:val="24"/>
        </w:rPr>
        <w:t xml:space="preserve"> </w:t>
      </w:r>
      <w:r w:rsidRPr="00F053D8">
        <w:rPr>
          <w:rFonts w:ascii="Arial" w:hAnsi="Arial" w:cs="Arial"/>
          <w:sz w:val="24"/>
        </w:rPr>
        <w:t>y telefónico, mismo que se elegirá dependiendo de cada situación, tipo de error y disponibilidad de ambos (desarrolladores y clientes).</w:t>
      </w: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Default="00207427" w:rsidP="00F57901">
      <w:pPr>
        <w:pStyle w:val="Textoindependiente"/>
        <w:ind w:left="0"/>
        <w:jc w:val="both"/>
        <w:rPr>
          <w:rFonts w:ascii="Arial" w:hAnsi="Arial" w:cs="Arial"/>
          <w:sz w:val="24"/>
        </w:rPr>
      </w:pPr>
    </w:p>
    <w:p w:rsidR="00207427" w:rsidRPr="00F053D8" w:rsidRDefault="00207427" w:rsidP="00F57901">
      <w:pPr>
        <w:pStyle w:val="Textoindependiente"/>
        <w:ind w:left="0"/>
        <w:jc w:val="both"/>
        <w:rPr>
          <w:rFonts w:ascii="Arial" w:hAnsi="Arial" w:cs="Arial"/>
          <w:sz w:val="24"/>
        </w:rPr>
      </w:pPr>
    </w:p>
    <w:p w:rsidR="0066649B" w:rsidRDefault="00B049E6" w:rsidP="0066649B">
      <w:pPr>
        <w:pStyle w:val="Ttulo2"/>
        <w:rPr>
          <w:rFonts w:cs="Arial"/>
          <w:sz w:val="28"/>
          <w:szCs w:val="28"/>
        </w:rPr>
      </w:pPr>
      <w:r w:rsidRPr="00282335">
        <w:rPr>
          <w:rFonts w:cs="Arial"/>
          <w:sz w:val="28"/>
          <w:szCs w:val="28"/>
        </w:rPr>
        <w:lastRenderedPageBreak/>
        <w:t>Implementación</w:t>
      </w:r>
      <w:bookmarkEnd w:id="46"/>
    </w:p>
    <w:p w:rsidR="00936885" w:rsidRPr="00E07497" w:rsidRDefault="00936885" w:rsidP="00936885">
      <w:pPr>
        <w:pStyle w:val="Textoindependiente"/>
        <w:ind w:left="0"/>
        <w:rPr>
          <w:rFonts w:ascii="Arial" w:hAnsi="Arial" w:cs="Arial"/>
          <w:sz w:val="24"/>
          <w:szCs w:val="24"/>
        </w:rPr>
      </w:pPr>
      <w:r w:rsidRPr="00E07497">
        <w:rPr>
          <w:rFonts w:ascii="Arial" w:hAnsi="Arial" w:cs="Arial"/>
          <w:sz w:val="24"/>
          <w:szCs w:val="24"/>
        </w:rPr>
        <w:t>La implementación del sistema en su totalidad se llevará a cabo bajo la supervisión del líder del equipo, siendo este el responsable de que el producto se entregue en tiempo y forma de acuerdo a las especificaciones fijadas por el cliente y aceptadas por el representante del equipo de desarrollo. El analista se encargará de fungir como enlace entre el cliente y el equipo de desarrollo, por lo que informará a cada una de las partes sobre las inquietudes que se presenten.</w:t>
      </w:r>
    </w:p>
    <w:p w:rsidR="00936885" w:rsidRPr="00E07497" w:rsidRDefault="00936885" w:rsidP="00936885">
      <w:pPr>
        <w:pStyle w:val="Textoindependiente"/>
        <w:ind w:left="0"/>
        <w:rPr>
          <w:rFonts w:ascii="Arial" w:hAnsi="Arial" w:cs="Arial"/>
          <w:sz w:val="24"/>
          <w:szCs w:val="24"/>
        </w:rPr>
      </w:pPr>
      <w:r w:rsidRPr="00E07497">
        <w:rPr>
          <w:rFonts w:ascii="Arial" w:hAnsi="Arial" w:cs="Arial"/>
          <w:sz w:val="24"/>
          <w:szCs w:val="24"/>
        </w:rPr>
        <w:t>En la medida de lo posible cada miembro involucrado en la implementación del sistema asistirá a las reuniones internas y a las reuniones acordadas previamente con el cliente, a fin de solventar las dudas que puedan surgir durante la construcción del sistema. Cualquier otro medio de comunicación es válido para cuestiones informativas, excluyendo aquellos asuntos que afecten en gran medida al sistema, dichos asuntos deben solucionarse directamente.</w:t>
      </w:r>
    </w:p>
    <w:p w:rsidR="00936885" w:rsidRPr="00E07497" w:rsidRDefault="00936885" w:rsidP="00936885">
      <w:pPr>
        <w:pStyle w:val="Textoindependiente"/>
        <w:ind w:left="0"/>
        <w:rPr>
          <w:rFonts w:ascii="Arial" w:hAnsi="Arial" w:cs="Arial"/>
          <w:sz w:val="24"/>
          <w:szCs w:val="24"/>
        </w:rPr>
      </w:pPr>
      <w:r w:rsidRPr="00E07497">
        <w:rPr>
          <w:rFonts w:ascii="Arial" w:hAnsi="Arial" w:cs="Arial"/>
          <w:sz w:val="24"/>
          <w:szCs w:val="24"/>
        </w:rPr>
        <w:t xml:space="preserve">Dado que el cliente así lo autorizo y no se encuentran restricciones que limiten este aspecto, el equipo de desarrollo tendrá la libertad de elegir las características técnicas que formarán parte del sistema en cuestión, por lo que se ha optado por la utilización del lenguaje de programación c Sharp (C#) haciendo uso del IDE visual studio 2017 y del sistema gestor de base de datos MySQL. </w:t>
      </w:r>
    </w:p>
    <w:p w:rsidR="00936885" w:rsidRPr="00E07497" w:rsidRDefault="00936885" w:rsidP="00936885">
      <w:pPr>
        <w:pStyle w:val="Textoindependiente"/>
        <w:ind w:left="0"/>
        <w:rPr>
          <w:rFonts w:ascii="Arial" w:hAnsi="Arial" w:cs="Arial"/>
          <w:sz w:val="24"/>
          <w:szCs w:val="24"/>
        </w:rPr>
      </w:pPr>
      <w:r w:rsidRPr="00E07497">
        <w:rPr>
          <w:rFonts w:ascii="Arial" w:hAnsi="Arial" w:cs="Arial"/>
          <w:sz w:val="24"/>
          <w:szCs w:val="24"/>
        </w:rPr>
        <w:t>La programación se llevará a cabo a través de la arquitectura en tres capas, durante la implementación, el código empleado será comentado con base en su función, dichos comentarios serán descriptivos y concisos. La codificación la realizarán los 6 miembros del equipo de desarrollo independientemente del rol que estos desempeñen.</w:t>
      </w:r>
    </w:p>
    <w:p w:rsidR="00936885" w:rsidRPr="00E07497" w:rsidRDefault="00936885" w:rsidP="00936885">
      <w:pPr>
        <w:pStyle w:val="Textoindependiente"/>
        <w:ind w:left="0"/>
        <w:rPr>
          <w:rFonts w:ascii="Arial" w:hAnsi="Arial" w:cs="Arial"/>
          <w:sz w:val="24"/>
          <w:szCs w:val="24"/>
        </w:rPr>
      </w:pPr>
      <w:r w:rsidRPr="00E07497">
        <w:rPr>
          <w:rFonts w:ascii="Arial" w:hAnsi="Arial" w:cs="Arial"/>
          <w:sz w:val="24"/>
          <w:szCs w:val="24"/>
        </w:rPr>
        <w:t xml:space="preserve">Sabiendo que la </w:t>
      </w:r>
      <w:r w:rsidR="00F3483F">
        <w:rPr>
          <w:rFonts w:ascii="Arial" w:hAnsi="Arial" w:cs="Arial"/>
          <w:sz w:val="24"/>
          <w:szCs w:val="24"/>
        </w:rPr>
        <w:t>base del sistema es el manejo de los productos con los que el cliente cuenta</w:t>
      </w:r>
      <w:r w:rsidRPr="00E07497">
        <w:rPr>
          <w:rFonts w:ascii="Arial" w:hAnsi="Arial" w:cs="Arial"/>
          <w:sz w:val="24"/>
          <w:szCs w:val="24"/>
        </w:rPr>
        <w:t xml:space="preserve">, el equipo de desarrollo iniciará con las medidas necesarias para cubrir dicha </w:t>
      </w:r>
      <w:r w:rsidR="00F3483F">
        <w:rPr>
          <w:rFonts w:ascii="Arial" w:hAnsi="Arial" w:cs="Arial"/>
          <w:sz w:val="24"/>
          <w:szCs w:val="24"/>
        </w:rPr>
        <w:t>funcionalidad</w:t>
      </w:r>
      <w:r w:rsidRPr="00E07497">
        <w:rPr>
          <w:rFonts w:ascii="Arial" w:hAnsi="Arial" w:cs="Arial"/>
          <w:sz w:val="24"/>
          <w:szCs w:val="24"/>
        </w:rPr>
        <w:t xml:space="preserve">, </w:t>
      </w:r>
      <w:r w:rsidR="00F3483F">
        <w:rPr>
          <w:rFonts w:ascii="Arial" w:hAnsi="Arial" w:cs="Arial"/>
          <w:sz w:val="24"/>
          <w:szCs w:val="24"/>
        </w:rPr>
        <w:t>con la</w:t>
      </w:r>
      <w:r w:rsidRPr="00E07497">
        <w:rPr>
          <w:rFonts w:ascii="Arial" w:hAnsi="Arial" w:cs="Arial"/>
          <w:sz w:val="24"/>
          <w:szCs w:val="24"/>
        </w:rPr>
        <w:t xml:space="preserve"> construcción de</w:t>
      </w:r>
      <w:r w:rsidR="00F3483F">
        <w:rPr>
          <w:rFonts w:ascii="Arial" w:hAnsi="Arial" w:cs="Arial"/>
          <w:sz w:val="24"/>
          <w:szCs w:val="24"/>
        </w:rPr>
        <w:t xml:space="preserve"> un</w:t>
      </w:r>
      <w:r w:rsidRPr="00E07497">
        <w:rPr>
          <w:rFonts w:ascii="Arial" w:hAnsi="Arial" w:cs="Arial"/>
          <w:sz w:val="24"/>
          <w:szCs w:val="24"/>
        </w:rPr>
        <w:t xml:space="preserve"> catálogo capaz de manipular los productos que ofrece el cliente, permitiendo al usuario agregar, eliminar y modificar productos. Contando con ello, lo siguiente a realizar es el control de ventas, generando a su vez los reportes correspondientes a las ventas realizadas, por último, se proporcionará una herramienta que logre exportar dichos reportes al formato de Microsoft Excel para su posterior revisión. Cabe mencionar que cada una de las consultas y sentencias requeridas a lo largo del proyecto serán creadas con las medidas de seguridad correspondientes.</w:t>
      </w:r>
    </w:p>
    <w:p w:rsidR="00936885" w:rsidRDefault="00936885" w:rsidP="00936885">
      <w:pPr>
        <w:pStyle w:val="Textoindependiente"/>
        <w:ind w:left="0"/>
        <w:rPr>
          <w:rFonts w:ascii="Arial" w:hAnsi="Arial" w:cs="Arial"/>
          <w:sz w:val="24"/>
          <w:szCs w:val="24"/>
        </w:rPr>
      </w:pPr>
      <w:r w:rsidRPr="00E07497">
        <w:rPr>
          <w:rFonts w:ascii="Arial" w:hAnsi="Arial" w:cs="Arial"/>
          <w:sz w:val="24"/>
          <w:szCs w:val="24"/>
        </w:rPr>
        <w:t>Puesto que los desarrolladores del sistema son trabajadores a tiempo parcial la zona de trabajo y los horarios quedan a disposición de los mismos.</w:t>
      </w:r>
    </w:p>
    <w:p w:rsidR="00207427" w:rsidRDefault="00207427" w:rsidP="00936885">
      <w:pPr>
        <w:pStyle w:val="Textoindependiente"/>
        <w:ind w:left="0"/>
        <w:rPr>
          <w:rFonts w:ascii="Arial" w:hAnsi="Arial" w:cs="Arial"/>
          <w:sz w:val="24"/>
          <w:szCs w:val="24"/>
        </w:rPr>
      </w:pPr>
    </w:p>
    <w:p w:rsidR="00207427" w:rsidRDefault="00207427" w:rsidP="00936885">
      <w:pPr>
        <w:pStyle w:val="Textoindependiente"/>
        <w:ind w:left="0"/>
        <w:rPr>
          <w:rFonts w:ascii="Arial" w:hAnsi="Arial" w:cs="Arial"/>
          <w:sz w:val="24"/>
          <w:szCs w:val="24"/>
        </w:rPr>
      </w:pPr>
    </w:p>
    <w:p w:rsidR="00207427" w:rsidRDefault="00207427" w:rsidP="00936885">
      <w:pPr>
        <w:pStyle w:val="Textoindependiente"/>
        <w:ind w:left="0"/>
        <w:rPr>
          <w:rFonts w:ascii="Arial" w:hAnsi="Arial" w:cs="Arial"/>
          <w:sz w:val="24"/>
          <w:szCs w:val="24"/>
        </w:rPr>
      </w:pPr>
    </w:p>
    <w:p w:rsidR="00207427" w:rsidRPr="00EA04E0" w:rsidRDefault="00207427" w:rsidP="00936885">
      <w:pPr>
        <w:pStyle w:val="Textoindependiente"/>
        <w:ind w:left="0"/>
        <w:rPr>
          <w:rFonts w:ascii="Arial" w:hAnsi="Arial" w:cs="Arial"/>
          <w:sz w:val="24"/>
          <w:szCs w:val="24"/>
        </w:rPr>
      </w:pPr>
    </w:p>
    <w:p w:rsidR="002B6533" w:rsidRDefault="002B6533" w:rsidP="002B6533">
      <w:pPr>
        <w:pStyle w:val="Ttulo2"/>
        <w:rPr>
          <w:rFonts w:cs="Arial"/>
          <w:sz w:val="28"/>
          <w:szCs w:val="28"/>
        </w:rPr>
      </w:pPr>
      <w:bookmarkStart w:id="47" w:name="_Toc390848653"/>
      <w:r w:rsidRPr="00282335">
        <w:rPr>
          <w:rFonts w:cs="Arial"/>
          <w:sz w:val="28"/>
          <w:szCs w:val="28"/>
        </w:rPr>
        <w:lastRenderedPageBreak/>
        <w:t>Liberación y entrega del producto</w:t>
      </w:r>
      <w:bookmarkEnd w:id="47"/>
    </w:p>
    <w:p w:rsidR="00847394" w:rsidRPr="00847394" w:rsidRDefault="00847394" w:rsidP="00847394">
      <w:pPr>
        <w:rPr>
          <w:rFonts w:ascii="Arial" w:hAnsi="Arial" w:cs="Arial"/>
          <w:sz w:val="24"/>
          <w:szCs w:val="24"/>
        </w:rPr>
      </w:pPr>
      <w:r w:rsidRPr="00847394">
        <w:rPr>
          <w:rFonts w:ascii="Arial" w:hAnsi="Arial" w:cs="Arial"/>
          <w:sz w:val="24"/>
          <w:szCs w:val="24"/>
        </w:rPr>
        <w:t xml:space="preserve">La liberación del producto se llevará a cabo dentro del plazo previamente acordado y cumpliendo con la totalidad de requerimientos por los cuales este fue creado. </w:t>
      </w:r>
      <w:r w:rsidR="00207427">
        <w:rPr>
          <w:rFonts w:ascii="Arial" w:hAnsi="Arial" w:cs="Arial"/>
          <w:sz w:val="24"/>
          <w:szCs w:val="24"/>
        </w:rPr>
        <w:t>E</w:t>
      </w:r>
      <w:r w:rsidRPr="00847394">
        <w:rPr>
          <w:rFonts w:ascii="Arial" w:hAnsi="Arial" w:cs="Arial"/>
          <w:sz w:val="24"/>
          <w:szCs w:val="24"/>
        </w:rPr>
        <w:t xml:space="preserve">l </w:t>
      </w:r>
      <w:bookmarkStart w:id="48" w:name="_GoBack"/>
      <w:bookmarkEnd w:id="48"/>
      <w:r w:rsidRPr="00847394">
        <w:rPr>
          <w:rFonts w:ascii="Arial" w:hAnsi="Arial" w:cs="Arial"/>
          <w:sz w:val="24"/>
          <w:szCs w:val="24"/>
        </w:rPr>
        <w:t>sistema se le será proporcionado al cliente por medio de una unidad flash USB, misma que será proporcionada por él.</w:t>
      </w:r>
    </w:p>
    <w:p w:rsidR="00847394" w:rsidRPr="00847394" w:rsidRDefault="00847394" w:rsidP="00847394">
      <w:pPr>
        <w:rPr>
          <w:rFonts w:ascii="Arial" w:hAnsi="Arial" w:cs="Arial"/>
          <w:sz w:val="24"/>
          <w:szCs w:val="24"/>
        </w:rPr>
      </w:pPr>
      <w:r w:rsidRPr="00847394">
        <w:rPr>
          <w:rFonts w:ascii="Arial" w:hAnsi="Arial" w:cs="Arial"/>
          <w:sz w:val="24"/>
          <w:szCs w:val="24"/>
        </w:rPr>
        <w:t>Entre las entregas se incluirá: el instalable del sistema, el código fuente de la aplicación, un manual de usuario y un manual de instalación. La instalación inicial del sistema se llevará a cabo en una computadora portátil que cuenta con el sistema operativo Windows X y además cumple con los requisitos mínimos para el sistema los cuales son:</w:t>
      </w:r>
    </w:p>
    <w:p w:rsidR="00847394" w:rsidRDefault="00847394" w:rsidP="00847394">
      <w:pPr>
        <w:pStyle w:val="Prrafodelista"/>
        <w:numPr>
          <w:ilvl w:val="0"/>
          <w:numId w:val="33"/>
        </w:numPr>
        <w:rPr>
          <w:rFonts w:ascii="Arial" w:hAnsi="Arial" w:cs="Arial"/>
          <w:sz w:val="24"/>
          <w:szCs w:val="24"/>
        </w:rPr>
      </w:pPr>
      <w:r w:rsidRPr="00847394">
        <w:rPr>
          <w:rFonts w:ascii="Arial" w:hAnsi="Arial" w:cs="Arial"/>
          <w:sz w:val="24"/>
          <w:szCs w:val="24"/>
        </w:rPr>
        <w:t>Sistema ope</w:t>
      </w:r>
      <w:r w:rsidR="00445021">
        <w:rPr>
          <w:rFonts w:ascii="Arial" w:hAnsi="Arial" w:cs="Arial"/>
          <w:sz w:val="24"/>
          <w:szCs w:val="24"/>
        </w:rPr>
        <w:t xml:space="preserve">rativo: </w:t>
      </w:r>
      <w:r w:rsidRPr="00847394">
        <w:rPr>
          <w:rFonts w:ascii="Arial" w:hAnsi="Arial" w:cs="Arial"/>
          <w:sz w:val="24"/>
          <w:szCs w:val="24"/>
        </w:rPr>
        <w:t xml:space="preserve">Windows. </w:t>
      </w:r>
    </w:p>
    <w:p w:rsidR="00847394" w:rsidRDefault="00847394" w:rsidP="00847394">
      <w:pPr>
        <w:pStyle w:val="Prrafodelista"/>
        <w:numPr>
          <w:ilvl w:val="0"/>
          <w:numId w:val="33"/>
        </w:numPr>
        <w:rPr>
          <w:rFonts w:ascii="Arial" w:hAnsi="Arial" w:cs="Arial"/>
          <w:sz w:val="24"/>
          <w:szCs w:val="24"/>
        </w:rPr>
      </w:pPr>
      <w:r w:rsidRPr="00847394">
        <w:rPr>
          <w:rFonts w:ascii="Arial" w:hAnsi="Arial" w:cs="Arial"/>
          <w:sz w:val="24"/>
          <w:szCs w:val="24"/>
        </w:rPr>
        <w:t>Memoria: 2 GB RAM.</w:t>
      </w:r>
    </w:p>
    <w:p w:rsidR="00847394" w:rsidRPr="00847394" w:rsidRDefault="00847394" w:rsidP="00847394">
      <w:pPr>
        <w:pStyle w:val="Prrafodelista"/>
        <w:numPr>
          <w:ilvl w:val="0"/>
          <w:numId w:val="33"/>
        </w:numPr>
        <w:rPr>
          <w:rFonts w:ascii="Arial" w:hAnsi="Arial" w:cs="Arial"/>
          <w:sz w:val="24"/>
          <w:szCs w:val="24"/>
        </w:rPr>
      </w:pPr>
      <w:r w:rsidRPr="00847394">
        <w:rPr>
          <w:rFonts w:ascii="Arial" w:hAnsi="Arial" w:cs="Arial"/>
          <w:sz w:val="24"/>
          <w:szCs w:val="24"/>
        </w:rPr>
        <w:t>Disco duro: 4 GB de espacio libre.</w:t>
      </w:r>
    </w:p>
    <w:p w:rsidR="00847394" w:rsidRPr="00847394" w:rsidRDefault="00847394" w:rsidP="00847394">
      <w:pPr>
        <w:rPr>
          <w:rFonts w:ascii="Arial" w:hAnsi="Arial" w:cs="Arial"/>
          <w:sz w:val="24"/>
          <w:szCs w:val="24"/>
        </w:rPr>
      </w:pPr>
      <w:r w:rsidRPr="00847394">
        <w:rPr>
          <w:rFonts w:ascii="Arial" w:hAnsi="Arial" w:cs="Arial"/>
          <w:sz w:val="24"/>
          <w:szCs w:val="24"/>
        </w:rPr>
        <w:t>La instalación será realizada por un miembro del equipo de desarrollo y se hará en presencia del cliente. Además, se brindará una breve capacitación al usuario del sistema para asegurar el buen uso que se le dé a este.</w:t>
      </w:r>
    </w:p>
    <w:p w:rsidR="00847394" w:rsidRPr="00847394" w:rsidRDefault="00847394" w:rsidP="00847394">
      <w:pPr>
        <w:rPr>
          <w:rFonts w:ascii="Arial" w:hAnsi="Arial" w:cs="Arial"/>
          <w:sz w:val="24"/>
          <w:szCs w:val="24"/>
        </w:rPr>
      </w:pPr>
      <w:r w:rsidRPr="00847394">
        <w:rPr>
          <w:rFonts w:ascii="Arial" w:hAnsi="Arial" w:cs="Arial"/>
          <w:sz w:val="24"/>
          <w:szCs w:val="24"/>
        </w:rPr>
        <w:t>Del mismo modo se hará entrega de la garantía que el producto conlleva, haciendo hincapié en el periodo en que esta se encuentra vigente y en el alcance que tendrá.</w:t>
      </w:r>
    </w:p>
    <w:p w:rsidR="00847394" w:rsidRPr="00847394" w:rsidRDefault="00847394" w:rsidP="00847394">
      <w:pPr>
        <w:rPr>
          <w:rFonts w:ascii="Arial" w:hAnsi="Arial" w:cs="Arial"/>
          <w:sz w:val="24"/>
          <w:szCs w:val="24"/>
        </w:rPr>
      </w:pPr>
      <w:r w:rsidRPr="00847394">
        <w:rPr>
          <w:rFonts w:ascii="Arial" w:hAnsi="Arial" w:cs="Arial"/>
          <w:sz w:val="24"/>
          <w:szCs w:val="24"/>
        </w:rPr>
        <w:t>Para finalizar con la entrega del producto se expedirá un documento que avale la entrega del sistema, por lo que demostrará la conformidad y la aceptación por ambas partes respecto a lo presentado por el equipo desarrollador, dicho documento requerirá de la firma de los responsables para hacerlo valer.</w:t>
      </w:r>
    </w:p>
    <w:p w:rsidR="00847394" w:rsidRPr="00847394" w:rsidRDefault="00847394" w:rsidP="00847394">
      <w:pPr>
        <w:rPr>
          <w:rFonts w:ascii="Arial" w:hAnsi="Arial" w:cs="Arial"/>
          <w:sz w:val="24"/>
          <w:szCs w:val="24"/>
        </w:rPr>
      </w:pPr>
      <w:r w:rsidRPr="00847394">
        <w:rPr>
          <w:rFonts w:ascii="Arial" w:hAnsi="Arial" w:cs="Arial"/>
          <w:sz w:val="24"/>
          <w:szCs w:val="24"/>
        </w:rPr>
        <w:t xml:space="preserve">Habiendo cumplido con ello, se compartirá con el cliente toda información de contacto valida con la que disponga el equipo de desarrollo. </w:t>
      </w:r>
    </w:p>
    <w:p w:rsidR="00847394" w:rsidRDefault="00847394" w:rsidP="00847394">
      <w:pPr>
        <w:rPr>
          <w:rFonts w:ascii="Arial" w:hAnsi="Arial" w:cs="Arial"/>
          <w:sz w:val="24"/>
          <w:szCs w:val="24"/>
        </w:rPr>
      </w:pPr>
      <w:r w:rsidRPr="00847394">
        <w:rPr>
          <w:rFonts w:ascii="Arial" w:hAnsi="Arial" w:cs="Arial"/>
          <w:sz w:val="24"/>
          <w:szCs w:val="24"/>
        </w:rPr>
        <w:t>Cabe mencionar que, aunque el cliente recibirá el código fuente del sistema el equipo desarrollador también dispondrá de él para utilizarlo como mejor le parezca.</w:t>
      </w:r>
    </w:p>
    <w:p w:rsidR="00207427" w:rsidRDefault="00207427" w:rsidP="00847394">
      <w:pPr>
        <w:rPr>
          <w:rFonts w:ascii="Arial" w:hAnsi="Arial" w:cs="Arial"/>
          <w:sz w:val="24"/>
          <w:szCs w:val="24"/>
        </w:rPr>
      </w:pPr>
    </w:p>
    <w:p w:rsidR="00207427" w:rsidRDefault="00207427" w:rsidP="00847394">
      <w:pPr>
        <w:rPr>
          <w:rFonts w:ascii="Arial" w:hAnsi="Arial" w:cs="Arial"/>
          <w:sz w:val="24"/>
          <w:szCs w:val="24"/>
        </w:rPr>
      </w:pPr>
    </w:p>
    <w:p w:rsidR="00207427" w:rsidRDefault="00207427" w:rsidP="00847394">
      <w:pPr>
        <w:rPr>
          <w:rFonts w:ascii="Arial" w:hAnsi="Arial" w:cs="Arial"/>
          <w:sz w:val="24"/>
          <w:szCs w:val="24"/>
        </w:rPr>
      </w:pPr>
    </w:p>
    <w:p w:rsidR="00207427" w:rsidRDefault="00207427" w:rsidP="00847394">
      <w:pPr>
        <w:rPr>
          <w:rFonts w:ascii="Arial" w:hAnsi="Arial" w:cs="Arial"/>
          <w:sz w:val="24"/>
          <w:szCs w:val="24"/>
        </w:rPr>
      </w:pPr>
    </w:p>
    <w:p w:rsidR="00207427" w:rsidRDefault="00207427" w:rsidP="00847394">
      <w:pPr>
        <w:rPr>
          <w:rFonts w:ascii="Arial" w:hAnsi="Arial" w:cs="Arial"/>
          <w:sz w:val="24"/>
          <w:szCs w:val="24"/>
        </w:rPr>
      </w:pPr>
    </w:p>
    <w:p w:rsidR="00207427" w:rsidRDefault="00207427" w:rsidP="00847394">
      <w:pPr>
        <w:rPr>
          <w:rFonts w:ascii="Arial" w:hAnsi="Arial" w:cs="Arial"/>
          <w:sz w:val="24"/>
          <w:szCs w:val="24"/>
        </w:rPr>
      </w:pPr>
    </w:p>
    <w:p w:rsidR="00207427" w:rsidRDefault="00207427" w:rsidP="00847394">
      <w:pPr>
        <w:rPr>
          <w:rFonts w:ascii="Arial" w:hAnsi="Arial" w:cs="Arial"/>
          <w:sz w:val="24"/>
          <w:szCs w:val="24"/>
        </w:rPr>
      </w:pPr>
    </w:p>
    <w:p w:rsidR="00207427" w:rsidRPr="00847394" w:rsidRDefault="00207427" w:rsidP="00847394">
      <w:pPr>
        <w:rPr>
          <w:rFonts w:ascii="Arial" w:hAnsi="Arial" w:cs="Arial"/>
          <w:sz w:val="24"/>
          <w:szCs w:val="24"/>
        </w:rPr>
      </w:pPr>
    </w:p>
    <w:p w:rsidR="002B6533" w:rsidRPr="00282335" w:rsidRDefault="002B6533" w:rsidP="002B6533">
      <w:pPr>
        <w:pStyle w:val="Ttulo2"/>
        <w:rPr>
          <w:rFonts w:cs="Arial"/>
          <w:sz w:val="28"/>
          <w:szCs w:val="28"/>
        </w:rPr>
      </w:pPr>
      <w:bookmarkStart w:id="49" w:name="_Toc390848654"/>
      <w:r w:rsidRPr="00282335">
        <w:rPr>
          <w:rFonts w:cs="Arial"/>
          <w:sz w:val="28"/>
          <w:szCs w:val="28"/>
        </w:rPr>
        <w:lastRenderedPageBreak/>
        <w:t>Mantenimiento</w:t>
      </w:r>
      <w:bookmarkEnd w:id="49"/>
    </w:p>
    <w:p w:rsidR="00B2715A" w:rsidRPr="00F053D8" w:rsidRDefault="00B2715A" w:rsidP="00B2715A">
      <w:pPr>
        <w:pStyle w:val="Textoindependiente"/>
        <w:ind w:left="0"/>
        <w:jc w:val="both"/>
        <w:rPr>
          <w:rFonts w:ascii="Arial" w:hAnsi="Arial" w:cs="Arial"/>
          <w:sz w:val="24"/>
        </w:rPr>
      </w:pPr>
      <w:r w:rsidRPr="00F053D8">
        <w:rPr>
          <w:rFonts w:ascii="Arial" w:hAnsi="Arial" w:cs="Arial"/>
          <w:sz w:val="24"/>
        </w:rPr>
        <w:t xml:space="preserve">Una vez implantado el sistema comenzara inmediatamente el mantenimiento, se iniciara con una serie de acciones para prevenir amenazas hacia el software (antivirus, antispyware, firewall, etc.) o hardware (instrucciones de limpieza del equipo, reguladores de voltaje, estado de cableado, etc.), así como para detectar errores potenciales que perjudiquen al sistema en un plazo de tiempo corto o largo, se tomaran medidas para cubrir dichos errores y se informara al cliente sobre las medidas (Reglamento) que los usuarios y todo el personal que tenga contacto directo o indirecto con el sistema deben implementar para evitar daños mayores al sistema(perdida de información, daño al equipo, sistema inutilizable, etc.). </w:t>
      </w:r>
    </w:p>
    <w:p w:rsidR="00B2715A" w:rsidRDefault="00B2715A" w:rsidP="00B2715A">
      <w:pPr>
        <w:pStyle w:val="Textoindependiente"/>
        <w:ind w:left="0"/>
        <w:jc w:val="both"/>
        <w:rPr>
          <w:rFonts w:ascii="Arial" w:hAnsi="Arial" w:cs="Arial"/>
          <w:sz w:val="24"/>
        </w:rPr>
      </w:pPr>
      <w:r w:rsidRPr="00F053D8">
        <w:rPr>
          <w:rFonts w:ascii="Arial" w:hAnsi="Arial" w:cs="Arial"/>
          <w:sz w:val="24"/>
        </w:rPr>
        <w:t xml:space="preserve">La frecuencia con la que se realizará este proceso de evaluación </w:t>
      </w:r>
      <w:r>
        <w:rPr>
          <w:rFonts w:ascii="Arial" w:hAnsi="Arial" w:cs="Arial"/>
          <w:sz w:val="24"/>
        </w:rPr>
        <w:t xml:space="preserve">continuará uniformemente </w:t>
      </w:r>
      <w:r w:rsidRPr="00F053D8">
        <w:rPr>
          <w:rFonts w:ascii="Arial" w:hAnsi="Arial" w:cs="Arial"/>
          <w:sz w:val="24"/>
        </w:rPr>
        <w:t xml:space="preserve">hasta terminar completamente con la garantía (La garantía se extenderá según la complejidad del sistema, o según lo </w:t>
      </w:r>
      <w:r>
        <w:rPr>
          <w:rFonts w:ascii="Arial" w:hAnsi="Arial" w:cs="Arial"/>
          <w:sz w:val="24"/>
        </w:rPr>
        <w:t>acordado con el o los clientes).</w:t>
      </w:r>
    </w:p>
    <w:p w:rsidR="0066649B" w:rsidRPr="00282335" w:rsidRDefault="0066649B" w:rsidP="003856AC">
      <w:pPr>
        <w:pStyle w:val="InfoBlue"/>
      </w:pPr>
    </w:p>
    <w:sectPr w:rsidR="0066649B" w:rsidRPr="00282335">
      <w:headerReference w:type="default" r:id="rId12"/>
      <w:footerReference w:type="even"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01C" w:rsidRDefault="0013601C">
      <w:r>
        <w:separator/>
      </w:r>
    </w:p>
  </w:endnote>
  <w:endnote w:type="continuationSeparator" w:id="0">
    <w:p w:rsidR="0013601C" w:rsidRDefault="0013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70B" w:rsidRDefault="00B2370B" w:rsidP="00E72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2370B" w:rsidRDefault="00B2370B" w:rsidP="00B2370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70B" w:rsidRDefault="00B2370B" w:rsidP="00E72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7427">
      <w:rPr>
        <w:rStyle w:val="Nmerodepgina"/>
        <w:noProof/>
      </w:rPr>
      <w:t>11</w:t>
    </w:r>
    <w:r>
      <w:rPr>
        <w:rStyle w:val="Nmerodepgina"/>
      </w:rPr>
      <w:fldChar w:fldCharType="end"/>
    </w:r>
  </w:p>
  <w:p w:rsidR="00282335" w:rsidRDefault="00282335" w:rsidP="00B2370B">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01C" w:rsidRDefault="0013601C">
      <w:r>
        <w:separator/>
      </w:r>
    </w:p>
  </w:footnote>
  <w:footnote w:type="continuationSeparator" w:id="0">
    <w:p w:rsidR="0013601C" w:rsidRDefault="001360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A1" w:rsidRDefault="000B22A1" w:rsidP="009A05EA">
    <w:pPr>
      <w:pStyle w:val="Encabezado"/>
    </w:pPr>
  </w:p>
  <w:p w:rsidR="00B2370B" w:rsidRDefault="00846AE1" w:rsidP="009A05EA">
    <w:pPr>
      <w:pStyle w:val="Encabezado"/>
    </w:pP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7765415" cy="638175"/>
              <wp:effectExtent l="0" t="0" r="16510" b="2857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415" cy="63817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282335" w:rsidRPr="00282335" w:rsidRDefault="00282335" w:rsidP="00282335">
                          <w:pPr>
                            <w:jc w:val="center"/>
                            <w:rPr>
                              <w:rFonts w:ascii="Arial" w:hAnsi="Arial" w:cs="Arial"/>
                              <w:b/>
                              <w:sz w:val="18"/>
                              <w:lang w:val="es-ES"/>
                            </w:rPr>
                          </w:pPr>
                        </w:p>
                        <w:p w:rsidR="00282335" w:rsidRPr="00282335" w:rsidRDefault="00282335" w:rsidP="00282335">
                          <w:pPr>
                            <w:jc w:val="center"/>
                            <w:rPr>
                              <w:rFonts w:ascii="Arial" w:hAnsi="Arial" w:cs="Arial"/>
                              <w:b/>
                              <w:sz w:val="32"/>
                              <w:lang w:val="es-ES"/>
                            </w:rPr>
                          </w:pPr>
                          <w:r w:rsidRPr="00282335">
                            <w:rPr>
                              <w:rFonts w:ascii="Arial" w:hAnsi="Arial" w:cs="Arial"/>
                              <w:b/>
                              <w:sz w:val="32"/>
                              <w:lang w:val="es-ES"/>
                            </w:rPr>
                            <w:t>Documento de Visión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in;margin-top:0;width:611.4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" fillcolor="#4bacc6 [3208]" stroked="f" strokecolor="#f2f2f2 [3041]" strokeweight="3pt">
              <v:shadow on="t" color="#205867 [1608]" opacity=".5" offset="1pt"/>
              <v:textbox>
                <w:txbxContent>
                  <w:p w:rsidR="00282335" w:rsidRPr="00282335" w:rsidRDefault="00282335" w:rsidP="00282335">
                    <w:pPr>
                      <w:jc w:val="center"/>
                      <w:rPr>
                        <w:rFonts w:ascii="Arial" w:hAnsi="Arial" w:cs="Arial"/>
                        <w:b/>
                        <w:sz w:val="18"/>
                        <w:lang w:val="es-ES"/>
                      </w:rPr>
                    </w:pPr>
                  </w:p>
                  <w:p w:rsidR="00282335" w:rsidRPr="00282335" w:rsidRDefault="00282335" w:rsidP="00282335">
                    <w:pPr>
                      <w:jc w:val="center"/>
                      <w:rPr>
                        <w:rFonts w:ascii="Arial" w:hAnsi="Arial" w:cs="Arial"/>
                        <w:b/>
                        <w:sz w:val="32"/>
                        <w:lang w:val="es-ES"/>
                      </w:rPr>
                    </w:pPr>
                    <w:r w:rsidRPr="00282335">
                      <w:rPr>
                        <w:rFonts w:ascii="Arial" w:hAnsi="Arial" w:cs="Arial"/>
                        <w:b/>
                        <w:sz w:val="32"/>
                        <w:lang w:val="es-ES"/>
                      </w:rPr>
                      <w:t>Documento de Visión</w:t>
                    </w:r>
                  </w:p>
                </w:txbxContent>
              </v:textbox>
            </v:shape>
          </w:pict>
        </mc:Fallback>
      </mc:AlternateContent>
    </w:r>
  </w:p>
  <w:p w:rsidR="00B2370B" w:rsidRDefault="00B2370B" w:rsidP="009A05EA">
    <w:pPr>
      <w:pStyle w:val="Encabezado"/>
    </w:pPr>
  </w:p>
  <w:p w:rsidR="00B2370B" w:rsidRDefault="00B2370B" w:rsidP="009A05EA">
    <w:pPr>
      <w:pStyle w:val="Encabezado"/>
    </w:pPr>
  </w:p>
  <w:p w:rsidR="00B2370B" w:rsidRDefault="00B2370B" w:rsidP="009A05EA">
    <w:pPr>
      <w:pStyle w:val="Encabezado"/>
    </w:pPr>
  </w:p>
  <w:p w:rsidR="00B2370B" w:rsidRDefault="00B2370B" w:rsidP="009A05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B258CA"/>
    <w:multiLevelType w:val="hybridMultilevel"/>
    <w:tmpl w:val="E898B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8158F9"/>
    <w:multiLevelType w:val="hybridMultilevel"/>
    <w:tmpl w:val="11008A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EA44FAF"/>
    <w:multiLevelType w:val="hybridMultilevel"/>
    <w:tmpl w:val="EC307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C3F355B"/>
    <w:multiLevelType w:val="hybridMultilevel"/>
    <w:tmpl w:val="FE500F56"/>
    <w:lvl w:ilvl="0" w:tplc="36C69DB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0DC2051"/>
    <w:multiLevelType w:val="hybridMultilevel"/>
    <w:tmpl w:val="F266C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B114C7"/>
    <w:multiLevelType w:val="multilevel"/>
    <w:tmpl w:val="7AEACA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2"/>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5"/>
  </w:num>
  <w:num w:numId="13">
    <w:abstractNumId w:val="13"/>
  </w:num>
  <w:num w:numId="14">
    <w:abstractNumId w:val="30"/>
  </w:num>
  <w:num w:numId="15">
    <w:abstractNumId w:val="12"/>
  </w:num>
  <w:num w:numId="16">
    <w:abstractNumId w:val="5"/>
  </w:num>
  <w:num w:numId="17">
    <w:abstractNumId w:val="29"/>
  </w:num>
  <w:num w:numId="18">
    <w:abstractNumId w:val="20"/>
  </w:num>
  <w:num w:numId="19">
    <w:abstractNumId w:val="6"/>
  </w:num>
  <w:num w:numId="20">
    <w:abstractNumId w:val="19"/>
  </w:num>
  <w:num w:numId="21">
    <w:abstractNumId w:val="11"/>
  </w:num>
  <w:num w:numId="22">
    <w:abstractNumId w:val="28"/>
  </w:num>
  <w:num w:numId="23">
    <w:abstractNumId w:val="9"/>
  </w:num>
  <w:num w:numId="24">
    <w:abstractNumId w:val="8"/>
  </w:num>
  <w:num w:numId="25">
    <w:abstractNumId w:val="7"/>
  </w:num>
  <w:num w:numId="26">
    <w:abstractNumId w:val="23"/>
  </w:num>
  <w:num w:numId="27">
    <w:abstractNumId w:val="27"/>
  </w:num>
  <w:num w:numId="28">
    <w:abstractNumId w:val="33"/>
  </w:num>
  <w:num w:numId="29">
    <w:abstractNumId w:val="16"/>
  </w:num>
  <w:num w:numId="30">
    <w:abstractNumId w:val="17"/>
  </w:num>
  <w:num w:numId="31">
    <w:abstractNumId w:val="26"/>
  </w:num>
  <w:num w:numId="32">
    <w:abstractNumId w:val="24"/>
  </w:num>
  <w:num w:numId="33">
    <w:abstractNumId w:val="25"/>
  </w:num>
  <w:num w:numId="34">
    <w:abstractNumId w:val="18"/>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57"/>
    <w:rsid w:val="000157D0"/>
    <w:rsid w:val="00091A69"/>
    <w:rsid w:val="000B22A1"/>
    <w:rsid w:val="000B22BD"/>
    <w:rsid w:val="000C4C85"/>
    <w:rsid w:val="00126823"/>
    <w:rsid w:val="0013601C"/>
    <w:rsid w:val="00153F8B"/>
    <w:rsid w:val="00164857"/>
    <w:rsid w:val="001807AD"/>
    <w:rsid w:val="00196F85"/>
    <w:rsid w:val="001D35EB"/>
    <w:rsid w:val="001F31D2"/>
    <w:rsid w:val="00207427"/>
    <w:rsid w:val="00222C67"/>
    <w:rsid w:val="0026397A"/>
    <w:rsid w:val="0027291E"/>
    <w:rsid w:val="00282335"/>
    <w:rsid w:val="002A7418"/>
    <w:rsid w:val="002B6533"/>
    <w:rsid w:val="00306342"/>
    <w:rsid w:val="00322839"/>
    <w:rsid w:val="00360F88"/>
    <w:rsid w:val="00362AEF"/>
    <w:rsid w:val="003856AC"/>
    <w:rsid w:val="003A133E"/>
    <w:rsid w:val="003A69D9"/>
    <w:rsid w:val="003B1D2C"/>
    <w:rsid w:val="003C26E1"/>
    <w:rsid w:val="003D55F9"/>
    <w:rsid w:val="00414D55"/>
    <w:rsid w:val="00444A3B"/>
    <w:rsid w:val="00445021"/>
    <w:rsid w:val="00497A46"/>
    <w:rsid w:val="004B0034"/>
    <w:rsid w:val="004B1C07"/>
    <w:rsid w:val="004C785E"/>
    <w:rsid w:val="004D7340"/>
    <w:rsid w:val="004F6035"/>
    <w:rsid w:val="00505597"/>
    <w:rsid w:val="005255B5"/>
    <w:rsid w:val="00527725"/>
    <w:rsid w:val="0054571D"/>
    <w:rsid w:val="0056416E"/>
    <w:rsid w:val="005738D6"/>
    <w:rsid w:val="0060305E"/>
    <w:rsid w:val="00605357"/>
    <w:rsid w:val="00617CED"/>
    <w:rsid w:val="00626A45"/>
    <w:rsid w:val="00647B64"/>
    <w:rsid w:val="00662CDC"/>
    <w:rsid w:val="0066649B"/>
    <w:rsid w:val="00686055"/>
    <w:rsid w:val="00686ED3"/>
    <w:rsid w:val="006D70DC"/>
    <w:rsid w:val="007217AE"/>
    <w:rsid w:val="00722ADD"/>
    <w:rsid w:val="007263C0"/>
    <w:rsid w:val="00753770"/>
    <w:rsid w:val="00760693"/>
    <w:rsid w:val="00765F91"/>
    <w:rsid w:val="007C6210"/>
    <w:rsid w:val="007F729F"/>
    <w:rsid w:val="00814A49"/>
    <w:rsid w:val="008225C7"/>
    <w:rsid w:val="00846AE1"/>
    <w:rsid w:val="00847394"/>
    <w:rsid w:val="008808B7"/>
    <w:rsid w:val="008F7F37"/>
    <w:rsid w:val="00911344"/>
    <w:rsid w:val="00920AAD"/>
    <w:rsid w:val="00936885"/>
    <w:rsid w:val="00976589"/>
    <w:rsid w:val="009779B7"/>
    <w:rsid w:val="00990264"/>
    <w:rsid w:val="009A05EA"/>
    <w:rsid w:val="009C5651"/>
    <w:rsid w:val="009D2474"/>
    <w:rsid w:val="00A11F47"/>
    <w:rsid w:val="00A40D69"/>
    <w:rsid w:val="00A715CE"/>
    <w:rsid w:val="00A77B97"/>
    <w:rsid w:val="00AA61E8"/>
    <w:rsid w:val="00AB4A36"/>
    <w:rsid w:val="00B049E6"/>
    <w:rsid w:val="00B2370B"/>
    <w:rsid w:val="00B2715A"/>
    <w:rsid w:val="00B360F6"/>
    <w:rsid w:val="00B40157"/>
    <w:rsid w:val="00B87E27"/>
    <w:rsid w:val="00BF35AD"/>
    <w:rsid w:val="00BF6F99"/>
    <w:rsid w:val="00C1349D"/>
    <w:rsid w:val="00C20B66"/>
    <w:rsid w:val="00C326F5"/>
    <w:rsid w:val="00C47575"/>
    <w:rsid w:val="00C52F48"/>
    <w:rsid w:val="00C54F7B"/>
    <w:rsid w:val="00C73188"/>
    <w:rsid w:val="00CB73EB"/>
    <w:rsid w:val="00CC1788"/>
    <w:rsid w:val="00CC3279"/>
    <w:rsid w:val="00D701C1"/>
    <w:rsid w:val="00D77D1A"/>
    <w:rsid w:val="00D87C7B"/>
    <w:rsid w:val="00DB2207"/>
    <w:rsid w:val="00E07E7A"/>
    <w:rsid w:val="00E72B41"/>
    <w:rsid w:val="00E7539A"/>
    <w:rsid w:val="00EC068B"/>
    <w:rsid w:val="00EC382A"/>
    <w:rsid w:val="00F07387"/>
    <w:rsid w:val="00F25A77"/>
    <w:rsid w:val="00F27AD2"/>
    <w:rsid w:val="00F30AAC"/>
    <w:rsid w:val="00F3483F"/>
    <w:rsid w:val="00F57901"/>
    <w:rsid w:val="00FA2C00"/>
    <w:rsid w:val="00FD7842"/>
    <w:rsid w:val="00FF37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E83BB"/>
  <w15:docId w15:val="{25F491B7-FF76-46F5-84A1-C6DA6342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856AC"/>
    <w:pPr>
      <w:widowControl/>
      <w:tabs>
        <w:tab w:val="left" w:pos="540"/>
        <w:tab w:val="left" w:pos="1260"/>
      </w:tabs>
      <w:spacing w:after="120"/>
      <w:jc w:val="both"/>
    </w:pPr>
    <w:rPr>
      <w:rFonts w:ascii="Arial" w:hAnsi="Arial" w:cs="Arial"/>
      <w:sz w:val="24"/>
      <w:szCs w:val="24"/>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table" w:styleId="Tablaconcuadrcula">
    <w:name w:val="Table Grid"/>
    <w:basedOn w:val="Tablanormal"/>
    <w:rsid w:val="003B1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82335"/>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282335"/>
    <w:rPr>
      <w:rFonts w:ascii="Tahoma" w:hAnsi="Tahoma" w:cs="Tahoma"/>
      <w:sz w:val="16"/>
      <w:szCs w:val="16"/>
      <w:lang w:eastAsia="en-US"/>
    </w:rPr>
  </w:style>
  <w:style w:type="paragraph" w:styleId="Prrafodelista">
    <w:name w:val="List Paragraph"/>
    <w:basedOn w:val="Normal"/>
    <w:uiPriority w:val="34"/>
    <w:qFormat/>
    <w:rsid w:val="0027291E"/>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7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opa\Escritorio\OpenUP_Basic_published-0.9-20061002\Publish\openup_basic\guidances\templates\resources\vision.dot" TargetMode="Externa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F4AC72-14EF-46AB-BB8D-10B8ECA89268}" type="doc">
      <dgm:prSet loTypeId="urn:microsoft.com/office/officeart/2009/layout/CirclePictureHierarchy" loCatId="hierarchy" qsTypeId="urn:microsoft.com/office/officeart/2005/8/quickstyle/simple3" qsCatId="simple" csTypeId="urn:microsoft.com/office/officeart/2005/8/colors/accent3_1" csCatId="accent3" phldr="1"/>
      <dgm:spPr/>
      <dgm:t>
        <a:bodyPr/>
        <a:lstStyle/>
        <a:p>
          <a:endParaRPr lang="es-MX"/>
        </a:p>
      </dgm:t>
    </dgm:pt>
    <dgm:pt modelId="{D857279B-CEA1-4BE6-81FC-30293BA7D25F}">
      <dgm:prSet phldrT="[Texto]"/>
      <dgm:spPr/>
      <dgm:t>
        <a:bodyPr/>
        <a:lstStyle/>
        <a:p>
          <a:pPr algn="ctr"/>
          <a:r>
            <a:rPr lang="es-MX"/>
            <a:t>Núcleo</a:t>
          </a:r>
        </a:p>
      </dgm:t>
    </dgm:pt>
    <dgm:pt modelId="{E7795645-3516-4AD7-8770-70E0B52C5E13}" type="parTrans" cxnId="{76682D84-7E3C-4C2C-9295-2D58AA7997DF}">
      <dgm:prSet/>
      <dgm:spPr/>
      <dgm:t>
        <a:bodyPr/>
        <a:lstStyle/>
        <a:p>
          <a:pPr algn="ctr"/>
          <a:endParaRPr lang="es-MX"/>
        </a:p>
      </dgm:t>
    </dgm:pt>
    <dgm:pt modelId="{4929D019-A005-4503-BB14-2910168DF578}" type="sibTrans" cxnId="{76682D84-7E3C-4C2C-9295-2D58AA7997DF}">
      <dgm:prSet/>
      <dgm:spPr/>
      <dgm:t>
        <a:bodyPr/>
        <a:lstStyle/>
        <a:p>
          <a:pPr algn="ctr"/>
          <a:endParaRPr lang="es-MX"/>
        </a:p>
      </dgm:t>
    </dgm:pt>
    <dgm:pt modelId="{7F74A3FC-A06E-4149-A4C6-690F04C37DBA}">
      <dgm:prSet phldrT="[Texto]"/>
      <dgm:spPr/>
      <dgm:t>
        <a:bodyPr/>
        <a:lstStyle/>
        <a:p>
          <a:pPr algn="ctr"/>
          <a:r>
            <a:rPr lang="es-MX"/>
            <a:t>Producción</a:t>
          </a:r>
        </a:p>
      </dgm:t>
    </dgm:pt>
    <dgm:pt modelId="{4FB89842-E64C-4CD4-BD40-D1CCC93F31C0}" type="parTrans" cxnId="{380BE48B-C161-40F4-ADAB-DBC86FA56C69}">
      <dgm:prSet/>
      <dgm:spPr/>
      <dgm:t>
        <a:bodyPr/>
        <a:lstStyle/>
        <a:p>
          <a:pPr algn="ctr"/>
          <a:endParaRPr lang="es-MX"/>
        </a:p>
      </dgm:t>
    </dgm:pt>
    <dgm:pt modelId="{DC68045D-3268-4B39-9B7D-87EDC047799A}" type="sibTrans" cxnId="{380BE48B-C161-40F4-ADAB-DBC86FA56C69}">
      <dgm:prSet/>
      <dgm:spPr/>
      <dgm:t>
        <a:bodyPr/>
        <a:lstStyle/>
        <a:p>
          <a:pPr algn="ctr"/>
          <a:endParaRPr lang="es-MX"/>
        </a:p>
      </dgm:t>
    </dgm:pt>
    <dgm:pt modelId="{F043CF57-849C-40D6-9707-0DF80FFD0B40}">
      <dgm:prSet phldrT="[Texto]"/>
      <dgm:spPr/>
      <dgm:t>
        <a:bodyPr/>
        <a:lstStyle/>
        <a:p>
          <a:pPr algn="ctr"/>
          <a:r>
            <a:rPr lang="es-MX"/>
            <a:t>...</a:t>
          </a:r>
        </a:p>
      </dgm:t>
    </dgm:pt>
    <dgm:pt modelId="{3924989E-5C8A-4F5E-A0E5-4ACA9073B83D}" type="parTrans" cxnId="{E99A5B26-D92B-4E32-A8FB-934E35701958}">
      <dgm:prSet/>
      <dgm:spPr/>
      <dgm:t>
        <a:bodyPr/>
        <a:lstStyle/>
        <a:p>
          <a:pPr algn="ctr"/>
          <a:endParaRPr lang="es-MX"/>
        </a:p>
      </dgm:t>
    </dgm:pt>
    <dgm:pt modelId="{8707F324-2BB4-4714-A671-20FA34C85777}" type="sibTrans" cxnId="{E99A5B26-D92B-4E32-A8FB-934E35701958}">
      <dgm:prSet/>
      <dgm:spPr/>
      <dgm:t>
        <a:bodyPr/>
        <a:lstStyle/>
        <a:p>
          <a:pPr algn="ctr"/>
          <a:endParaRPr lang="es-MX"/>
        </a:p>
      </dgm:t>
    </dgm:pt>
    <dgm:pt modelId="{D39A22B6-88A0-4B4F-B766-31B3FD8BE34A}">
      <dgm:prSet phldrT="[Texto]"/>
      <dgm:spPr/>
      <dgm:t>
        <a:bodyPr/>
        <a:lstStyle/>
        <a:p>
          <a:pPr algn="ctr"/>
          <a:r>
            <a:rPr lang="es-MX"/>
            <a:t>...</a:t>
          </a:r>
        </a:p>
      </dgm:t>
    </dgm:pt>
    <dgm:pt modelId="{E213145F-1198-47C6-B497-DDEB2F486218}" type="parTrans" cxnId="{71872889-7BFF-4B57-9AC7-ABB11045FFB6}">
      <dgm:prSet/>
      <dgm:spPr/>
      <dgm:t>
        <a:bodyPr/>
        <a:lstStyle/>
        <a:p>
          <a:pPr algn="ctr"/>
          <a:endParaRPr lang="es-MX"/>
        </a:p>
      </dgm:t>
    </dgm:pt>
    <dgm:pt modelId="{1C36D8B3-D767-4E2F-9AA3-A2B799C3EECB}" type="sibTrans" cxnId="{71872889-7BFF-4B57-9AC7-ABB11045FFB6}">
      <dgm:prSet/>
      <dgm:spPr/>
      <dgm:t>
        <a:bodyPr/>
        <a:lstStyle/>
        <a:p>
          <a:pPr algn="ctr"/>
          <a:endParaRPr lang="es-MX"/>
        </a:p>
      </dgm:t>
    </dgm:pt>
    <dgm:pt modelId="{E87AB872-7976-457D-8714-F87399E8F7BA}" type="pres">
      <dgm:prSet presAssocID="{A7F4AC72-14EF-46AB-BB8D-10B8ECA89268}" presName="hierChild1" presStyleCnt="0">
        <dgm:presLayoutVars>
          <dgm:chPref val="1"/>
          <dgm:dir/>
          <dgm:animOne val="branch"/>
          <dgm:animLvl val="lvl"/>
          <dgm:resizeHandles/>
        </dgm:presLayoutVars>
      </dgm:prSet>
      <dgm:spPr/>
      <dgm:t>
        <a:bodyPr/>
        <a:lstStyle/>
        <a:p>
          <a:endParaRPr lang="es-MX"/>
        </a:p>
      </dgm:t>
    </dgm:pt>
    <dgm:pt modelId="{0C8C3B96-EA2F-4ED5-8650-82B90F0B4456}" type="pres">
      <dgm:prSet presAssocID="{D857279B-CEA1-4BE6-81FC-30293BA7D25F}" presName="hierRoot1" presStyleCnt="0"/>
      <dgm:spPr/>
    </dgm:pt>
    <dgm:pt modelId="{D3A3CA0C-F32B-4F85-8916-1177E1C44591}" type="pres">
      <dgm:prSet presAssocID="{D857279B-CEA1-4BE6-81FC-30293BA7D25F}" presName="composite" presStyleCnt="0"/>
      <dgm:spPr/>
    </dgm:pt>
    <dgm:pt modelId="{8F6E1F56-933E-49F1-8011-48B47E85FF35}" type="pres">
      <dgm:prSet presAssocID="{D857279B-CEA1-4BE6-81FC-30293BA7D25F}" presName="image" presStyleLbl="node0" presStyleIdx="0" presStyleCnt="1"/>
      <dgm:spPr/>
    </dgm:pt>
    <dgm:pt modelId="{8A68D779-3DC6-4630-AF21-BA1D15CF95A5}" type="pres">
      <dgm:prSet presAssocID="{D857279B-CEA1-4BE6-81FC-30293BA7D25F}" presName="text" presStyleLbl="revTx" presStyleIdx="0" presStyleCnt="4">
        <dgm:presLayoutVars>
          <dgm:chPref val="3"/>
        </dgm:presLayoutVars>
      </dgm:prSet>
      <dgm:spPr/>
      <dgm:t>
        <a:bodyPr/>
        <a:lstStyle/>
        <a:p>
          <a:endParaRPr lang="es-MX"/>
        </a:p>
      </dgm:t>
    </dgm:pt>
    <dgm:pt modelId="{60946143-ED66-417A-986E-3560FD36EEBA}" type="pres">
      <dgm:prSet presAssocID="{D857279B-CEA1-4BE6-81FC-30293BA7D25F}" presName="hierChild2" presStyleCnt="0"/>
      <dgm:spPr/>
    </dgm:pt>
    <dgm:pt modelId="{DE020E7F-AF1A-4156-B1EC-26BC64226449}" type="pres">
      <dgm:prSet presAssocID="{4FB89842-E64C-4CD4-BD40-D1CCC93F31C0}" presName="Name10" presStyleLbl="parChTrans1D2" presStyleIdx="0" presStyleCnt="3"/>
      <dgm:spPr/>
      <dgm:t>
        <a:bodyPr/>
        <a:lstStyle/>
        <a:p>
          <a:endParaRPr lang="es-MX"/>
        </a:p>
      </dgm:t>
    </dgm:pt>
    <dgm:pt modelId="{097B9BEF-0172-4ACF-8F48-3EE590CA6524}" type="pres">
      <dgm:prSet presAssocID="{7F74A3FC-A06E-4149-A4C6-690F04C37DBA}" presName="hierRoot2" presStyleCnt="0"/>
      <dgm:spPr/>
    </dgm:pt>
    <dgm:pt modelId="{E5483875-ED96-4004-B2D1-F3481AC27B30}" type="pres">
      <dgm:prSet presAssocID="{7F74A3FC-A06E-4149-A4C6-690F04C37DBA}" presName="composite2" presStyleCnt="0"/>
      <dgm:spPr/>
    </dgm:pt>
    <dgm:pt modelId="{1D9F8DB8-DCA9-4C6E-9D80-27970EC66998}" type="pres">
      <dgm:prSet presAssocID="{7F74A3FC-A06E-4149-A4C6-690F04C37DBA}" presName="image2" presStyleLbl="node2" presStyleIdx="0" presStyleCnt="3"/>
      <dgm:spPr/>
    </dgm:pt>
    <dgm:pt modelId="{1123FCF0-5060-4012-BB81-A5125A1F0B42}" type="pres">
      <dgm:prSet presAssocID="{7F74A3FC-A06E-4149-A4C6-690F04C37DBA}" presName="text2" presStyleLbl="revTx" presStyleIdx="1" presStyleCnt="4">
        <dgm:presLayoutVars>
          <dgm:chPref val="3"/>
        </dgm:presLayoutVars>
      </dgm:prSet>
      <dgm:spPr/>
      <dgm:t>
        <a:bodyPr/>
        <a:lstStyle/>
        <a:p>
          <a:endParaRPr lang="es-MX"/>
        </a:p>
      </dgm:t>
    </dgm:pt>
    <dgm:pt modelId="{3AE9B28E-1D76-48DA-AC63-F39C535F9ECE}" type="pres">
      <dgm:prSet presAssocID="{7F74A3FC-A06E-4149-A4C6-690F04C37DBA}" presName="hierChild3" presStyleCnt="0"/>
      <dgm:spPr/>
    </dgm:pt>
    <dgm:pt modelId="{00CD6355-FCA4-4B28-8010-3305CEF08EE0}" type="pres">
      <dgm:prSet presAssocID="{3924989E-5C8A-4F5E-A0E5-4ACA9073B83D}" presName="Name10" presStyleLbl="parChTrans1D2" presStyleIdx="1" presStyleCnt="3"/>
      <dgm:spPr/>
      <dgm:t>
        <a:bodyPr/>
        <a:lstStyle/>
        <a:p>
          <a:endParaRPr lang="es-MX"/>
        </a:p>
      </dgm:t>
    </dgm:pt>
    <dgm:pt modelId="{5D8AFD00-45A5-4FE8-996A-7054480070F8}" type="pres">
      <dgm:prSet presAssocID="{F043CF57-849C-40D6-9707-0DF80FFD0B40}" presName="hierRoot2" presStyleCnt="0"/>
      <dgm:spPr/>
    </dgm:pt>
    <dgm:pt modelId="{92FE2A4E-3F4F-4004-BBE9-08C0D4F4BD36}" type="pres">
      <dgm:prSet presAssocID="{F043CF57-849C-40D6-9707-0DF80FFD0B40}" presName="composite2" presStyleCnt="0"/>
      <dgm:spPr/>
    </dgm:pt>
    <dgm:pt modelId="{7846FC75-C458-4380-B17E-E00906BF979B}" type="pres">
      <dgm:prSet presAssocID="{F043CF57-849C-40D6-9707-0DF80FFD0B40}" presName="image2" presStyleLbl="node2" presStyleIdx="1" presStyleCnt="3"/>
      <dgm:spPr/>
    </dgm:pt>
    <dgm:pt modelId="{11FCAA55-9E7C-4E85-B69E-D593D0DDC1C1}" type="pres">
      <dgm:prSet presAssocID="{F043CF57-849C-40D6-9707-0DF80FFD0B40}" presName="text2" presStyleLbl="revTx" presStyleIdx="2" presStyleCnt="4">
        <dgm:presLayoutVars>
          <dgm:chPref val="3"/>
        </dgm:presLayoutVars>
      </dgm:prSet>
      <dgm:spPr/>
      <dgm:t>
        <a:bodyPr/>
        <a:lstStyle/>
        <a:p>
          <a:endParaRPr lang="es-MX"/>
        </a:p>
      </dgm:t>
    </dgm:pt>
    <dgm:pt modelId="{42A69495-BA92-49B8-8B8C-28FF8E6919FF}" type="pres">
      <dgm:prSet presAssocID="{F043CF57-849C-40D6-9707-0DF80FFD0B40}" presName="hierChild3" presStyleCnt="0"/>
      <dgm:spPr/>
    </dgm:pt>
    <dgm:pt modelId="{E2538B9B-196F-415E-AF06-D61CF28A61E5}" type="pres">
      <dgm:prSet presAssocID="{E213145F-1198-47C6-B497-DDEB2F486218}" presName="Name10" presStyleLbl="parChTrans1D2" presStyleIdx="2" presStyleCnt="3"/>
      <dgm:spPr/>
      <dgm:t>
        <a:bodyPr/>
        <a:lstStyle/>
        <a:p>
          <a:endParaRPr lang="es-MX"/>
        </a:p>
      </dgm:t>
    </dgm:pt>
    <dgm:pt modelId="{D10092A7-6D1B-4BC6-87F9-2E5234F1C8C2}" type="pres">
      <dgm:prSet presAssocID="{D39A22B6-88A0-4B4F-B766-31B3FD8BE34A}" presName="hierRoot2" presStyleCnt="0"/>
      <dgm:spPr/>
    </dgm:pt>
    <dgm:pt modelId="{FDB9B5C0-4E28-48C2-96EB-FF841D5D2C77}" type="pres">
      <dgm:prSet presAssocID="{D39A22B6-88A0-4B4F-B766-31B3FD8BE34A}" presName="composite2" presStyleCnt="0"/>
      <dgm:spPr/>
    </dgm:pt>
    <dgm:pt modelId="{5F0211F7-AF6A-4001-B973-80586A1F84DB}" type="pres">
      <dgm:prSet presAssocID="{D39A22B6-88A0-4B4F-B766-31B3FD8BE34A}" presName="image2" presStyleLbl="node2" presStyleIdx="2" presStyleCnt="3"/>
      <dgm:spPr/>
    </dgm:pt>
    <dgm:pt modelId="{28DE6AD5-783E-47B4-B325-0B5EDDD87171}" type="pres">
      <dgm:prSet presAssocID="{D39A22B6-88A0-4B4F-B766-31B3FD8BE34A}" presName="text2" presStyleLbl="revTx" presStyleIdx="3" presStyleCnt="4">
        <dgm:presLayoutVars>
          <dgm:chPref val="3"/>
        </dgm:presLayoutVars>
      </dgm:prSet>
      <dgm:spPr/>
      <dgm:t>
        <a:bodyPr/>
        <a:lstStyle/>
        <a:p>
          <a:endParaRPr lang="es-MX"/>
        </a:p>
      </dgm:t>
    </dgm:pt>
    <dgm:pt modelId="{4E6C0C52-FCB3-44C0-9D2C-A20F858B781A}" type="pres">
      <dgm:prSet presAssocID="{D39A22B6-88A0-4B4F-B766-31B3FD8BE34A}" presName="hierChild3" presStyleCnt="0"/>
      <dgm:spPr/>
    </dgm:pt>
  </dgm:ptLst>
  <dgm:cxnLst>
    <dgm:cxn modelId="{84E7517D-9C9D-4934-8EF7-B7F712EA3457}" type="presOf" srcId="{D857279B-CEA1-4BE6-81FC-30293BA7D25F}" destId="{8A68D779-3DC6-4630-AF21-BA1D15CF95A5}" srcOrd="0" destOrd="0" presId="urn:microsoft.com/office/officeart/2009/layout/CirclePictureHierarchy"/>
    <dgm:cxn modelId="{94C67BD7-3395-4F52-BA50-7400298B41D5}" type="presOf" srcId="{A7F4AC72-14EF-46AB-BB8D-10B8ECA89268}" destId="{E87AB872-7976-457D-8714-F87399E8F7BA}" srcOrd="0" destOrd="0" presId="urn:microsoft.com/office/officeart/2009/layout/CirclePictureHierarchy"/>
    <dgm:cxn modelId="{380BE48B-C161-40F4-ADAB-DBC86FA56C69}" srcId="{D857279B-CEA1-4BE6-81FC-30293BA7D25F}" destId="{7F74A3FC-A06E-4149-A4C6-690F04C37DBA}" srcOrd="0" destOrd="0" parTransId="{4FB89842-E64C-4CD4-BD40-D1CCC93F31C0}" sibTransId="{DC68045D-3268-4B39-9B7D-87EDC047799A}"/>
    <dgm:cxn modelId="{E787AFA5-9B07-4986-92C5-1F3A430399FE}" type="presOf" srcId="{4FB89842-E64C-4CD4-BD40-D1CCC93F31C0}" destId="{DE020E7F-AF1A-4156-B1EC-26BC64226449}" srcOrd="0" destOrd="0" presId="urn:microsoft.com/office/officeart/2009/layout/CirclePictureHierarchy"/>
    <dgm:cxn modelId="{9F7D1A17-3DF7-41BB-A0E9-23AD2A7BACD2}" type="presOf" srcId="{D39A22B6-88A0-4B4F-B766-31B3FD8BE34A}" destId="{28DE6AD5-783E-47B4-B325-0B5EDDD87171}" srcOrd="0" destOrd="0" presId="urn:microsoft.com/office/officeart/2009/layout/CirclePictureHierarchy"/>
    <dgm:cxn modelId="{8A2DD85A-0F96-4E8D-894B-BAE163061D2C}" type="presOf" srcId="{3924989E-5C8A-4F5E-A0E5-4ACA9073B83D}" destId="{00CD6355-FCA4-4B28-8010-3305CEF08EE0}" srcOrd="0" destOrd="0" presId="urn:microsoft.com/office/officeart/2009/layout/CirclePictureHierarchy"/>
    <dgm:cxn modelId="{D71C2142-E012-4BFA-8AA6-E25F2A59B6C6}" type="presOf" srcId="{7F74A3FC-A06E-4149-A4C6-690F04C37DBA}" destId="{1123FCF0-5060-4012-BB81-A5125A1F0B42}" srcOrd="0" destOrd="0" presId="urn:microsoft.com/office/officeart/2009/layout/CirclePictureHierarchy"/>
    <dgm:cxn modelId="{B28B7204-EF73-4FA9-A98E-D875D3A945F9}" type="presOf" srcId="{E213145F-1198-47C6-B497-DDEB2F486218}" destId="{E2538B9B-196F-415E-AF06-D61CF28A61E5}" srcOrd="0" destOrd="0" presId="urn:microsoft.com/office/officeart/2009/layout/CirclePictureHierarchy"/>
    <dgm:cxn modelId="{E99A5B26-D92B-4E32-A8FB-934E35701958}" srcId="{D857279B-CEA1-4BE6-81FC-30293BA7D25F}" destId="{F043CF57-849C-40D6-9707-0DF80FFD0B40}" srcOrd="1" destOrd="0" parTransId="{3924989E-5C8A-4F5E-A0E5-4ACA9073B83D}" sibTransId="{8707F324-2BB4-4714-A671-20FA34C85777}"/>
    <dgm:cxn modelId="{76682D84-7E3C-4C2C-9295-2D58AA7997DF}" srcId="{A7F4AC72-14EF-46AB-BB8D-10B8ECA89268}" destId="{D857279B-CEA1-4BE6-81FC-30293BA7D25F}" srcOrd="0" destOrd="0" parTransId="{E7795645-3516-4AD7-8770-70E0B52C5E13}" sibTransId="{4929D019-A005-4503-BB14-2910168DF578}"/>
    <dgm:cxn modelId="{9706A82D-0AF3-4A57-AB1E-91AD2147AE6D}" type="presOf" srcId="{F043CF57-849C-40D6-9707-0DF80FFD0B40}" destId="{11FCAA55-9E7C-4E85-B69E-D593D0DDC1C1}" srcOrd="0" destOrd="0" presId="urn:microsoft.com/office/officeart/2009/layout/CirclePictureHierarchy"/>
    <dgm:cxn modelId="{71872889-7BFF-4B57-9AC7-ABB11045FFB6}" srcId="{D857279B-CEA1-4BE6-81FC-30293BA7D25F}" destId="{D39A22B6-88A0-4B4F-B766-31B3FD8BE34A}" srcOrd="2" destOrd="0" parTransId="{E213145F-1198-47C6-B497-DDEB2F486218}" sibTransId="{1C36D8B3-D767-4E2F-9AA3-A2B799C3EECB}"/>
    <dgm:cxn modelId="{DA4CC34A-D2FF-49C1-A8BA-C78B275AEC1C}" type="presParOf" srcId="{E87AB872-7976-457D-8714-F87399E8F7BA}" destId="{0C8C3B96-EA2F-4ED5-8650-82B90F0B4456}" srcOrd="0" destOrd="0" presId="urn:microsoft.com/office/officeart/2009/layout/CirclePictureHierarchy"/>
    <dgm:cxn modelId="{E7242A0E-A0BF-4F1A-A848-D23007DFDD0C}" type="presParOf" srcId="{0C8C3B96-EA2F-4ED5-8650-82B90F0B4456}" destId="{D3A3CA0C-F32B-4F85-8916-1177E1C44591}" srcOrd="0" destOrd="0" presId="urn:microsoft.com/office/officeart/2009/layout/CirclePictureHierarchy"/>
    <dgm:cxn modelId="{EE663213-8C0D-475C-96C5-0597824755FF}" type="presParOf" srcId="{D3A3CA0C-F32B-4F85-8916-1177E1C44591}" destId="{8F6E1F56-933E-49F1-8011-48B47E85FF35}" srcOrd="0" destOrd="0" presId="urn:microsoft.com/office/officeart/2009/layout/CirclePictureHierarchy"/>
    <dgm:cxn modelId="{D3933C8F-58B3-4FF0-BB3A-BA1234ABEE6E}" type="presParOf" srcId="{D3A3CA0C-F32B-4F85-8916-1177E1C44591}" destId="{8A68D779-3DC6-4630-AF21-BA1D15CF95A5}" srcOrd="1" destOrd="0" presId="urn:microsoft.com/office/officeart/2009/layout/CirclePictureHierarchy"/>
    <dgm:cxn modelId="{A60FCF8A-54AB-422A-A4D4-1CBE6BC74581}" type="presParOf" srcId="{0C8C3B96-EA2F-4ED5-8650-82B90F0B4456}" destId="{60946143-ED66-417A-986E-3560FD36EEBA}" srcOrd="1" destOrd="0" presId="urn:microsoft.com/office/officeart/2009/layout/CirclePictureHierarchy"/>
    <dgm:cxn modelId="{50737D00-EF99-4515-9A38-025A228370AB}" type="presParOf" srcId="{60946143-ED66-417A-986E-3560FD36EEBA}" destId="{DE020E7F-AF1A-4156-B1EC-26BC64226449}" srcOrd="0" destOrd="0" presId="urn:microsoft.com/office/officeart/2009/layout/CirclePictureHierarchy"/>
    <dgm:cxn modelId="{7C10141E-FB63-464A-9AE2-74E26092C2E2}" type="presParOf" srcId="{60946143-ED66-417A-986E-3560FD36EEBA}" destId="{097B9BEF-0172-4ACF-8F48-3EE590CA6524}" srcOrd="1" destOrd="0" presId="urn:microsoft.com/office/officeart/2009/layout/CirclePictureHierarchy"/>
    <dgm:cxn modelId="{379EDFEE-2FA8-44CA-B149-E13402320EB7}" type="presParOf" srcId="{097B9BEF-0172-4ACF-8F48-3EE590CA6524}" destId="{E5483875-ED96-4004-B2D1-F3481AC27B30}" srcOrd="0" destOrd="0" presId="urn:microsoft.com/office/officeart/2009/layout/CirclePictureHierarchy"/>
    <dgm:cxn modelId="{6B715D23-847B-49EE-A12F-EB47BCC6E738}" type="presParOf" srcId="{E5483875-ED96-4004-B2D1-F3481AC27B30}" destId="{1D9F8DB8-DCA9-4C6E-9D80-27970EC66998}" srcOrd="0" destOrd="0" presId="urn:microsoft.com/office/officeart/2009/layout/CirclePictureHierarchy"/>
    <dgm:cxn modelId="{53D37AB4-74FF-4E13-B66E-8F06EEBB12CD}" type="presParOf" srcId="{E5483875-ED96-4004-B2D1-F3481AC27B30}" destId="{1123FCF0-5060-4012-BB81-A5125A1F0B42}" srcOrd="1" destOrd="0" presId="urn:microsoft.com/office/officeart/2009/layout/CirclePictureHierarchy"/>
    <dgm:cxn modelId="{9633B4F3-B93C-4837-AF87-4850924D428B}" type="presParOf" srcId="{097B9BEF-0172-4ACF-8F48-3EE590CA6524}" destId="{3AE9B28E-1D76-48DA-AC63-F39C535F9ECE}" srcOrd="1" destOrd="0" presId="urn:microsoft.com/office/officeart/2009/layout/CirclePictureHierarchy"/>
    <dgm:cxn modelId="{62DEFCA2-C347-460C-9E2C-A994BE30214F}" type="presParOf" srcId="{60946143-ED66-417A-986E-3560FD36EEBA}" destId="{00CD6355-FCA4-4B28-8010-3305CEF08EE0}" srcOrd="2" destOrd="0" presId="urn:microsoft.com/office/officeart/2009/layout/CirclePictureHierarchy"/>
    <dgm:cxn modelId="{119597C0-A45B-49B3-82FD-9946629900D5}" type="presParOf" srcId="{60946143-ED66-417A-986E-3560FD36EEBA}" destId="{5D8AFD00-45A5-4FE8-996A-7054480070F8}" srcOrd="3" destOrd="0" presId="urn:microsoft.com/office/officeart/2009/layout/CirclePictureHierarchy"/>
    <dgm:cxn modelId="{CE761337-AF4D-4D3E-8D6C-A1C8632A0D03}" type="presParOf" srcId="{5D8AFD00-45A5-4FE8-996A-7054480070F8}" destId="{92FE2A4E-3F4F-4004-BBE9-08C0D4F4BD36}" srcOrd="0" destOrd="0" presId="urn:microsoft.com/office/officeart/2009/layout/CirclePictureHierarchy"/>
    <dgm:cxn modelId="{AEB8AA06-A79B-46B7-B371-83C277850B5E}" type="presParOf" srcId="{92FE2A4E-3F4F-4004-BBE9-08C0D4F4BD36}" destId="{7846FC75-C458-4380-B17E-E00906BF979B}" srcOrd="0" destOrd="0" presId="urn:microsoft.com/office/officeart/2009/layout/CirclePictureHierarchy"/>
    <dgm:cxn modelId="{F35A074D-715E-407C-9E79-BE7329D136CD}" type="presParOf" srcId="{92FE2A4E-3F4F-4004-BBE9-08C0D4F4BD36}" destId="{11FCAA55-9E7C-4E85-B69E-D593D0DDC1C1}" srcOrd="1" destOrd="0" presId="urn:microsoft.com/office/officeart/2009/layout/CirclePictureHierarchy"/>
    <dgm:cxn modelId="{9750FC39-5495-4B93-B86B-0CE8E9E66B47}" type="presParOf" srcId="{5D8AFD00-45A5-4FE8-996A-7054480070F8}" destId="{42A69495-BA92-49B8-8B8C-28FF8E6919FF}" srcOrd="1" destOrd="0" presId="urn:microsoft.com/office/officeart/2009/layout/CirclePictureHierarchy"/>
    <dgm:cxn modelId="{9EA7AED2-F720-4FCD-BC8D-C972672BFE8E}" type="presParOf" srcId="{60946143-ED66-417A-986E-3560FD36EEBA}" destId="{E2538B9B-196F-415E-AF06-D61CF28A61E5}" srcOrd="4" destOrd="0" presId="urn:microsoft.com/office/officeart/2009/layout/CirclePictureHierarchy"/>
    <dgm:cxn modelId="{D91E9424-FAFE-47E6-8E92-BCF9BED7B363}" type="presParOf" srcId="{60946143-ED66-417A-986E-3560FD36EEBA}" destId="{D10092A7-6D1B-4BC6-87F9-2E5234F1C8C2}" srcOrd="5" destOrd="0" presId="urn:microsoft.com/office/officeart/2009/layout/CirclePictureHierarchy"/>
    <dgm:cxn modelId="{33B1AC36-BED4-44FC-925F-55A958747BC7}" type="presParOf" srcId="{D10092A7-6D1B-4BC6-87F9-2E5234F1C8C2}" destId="{FDB9B5C0-4E28-48C2-96EB-FF841D5D2C77}" srcOrd="0" destOrd="0" presId="urn:microsoft.com/office/officeart/2009/layout/CirclePictureHierarchy"/>
    <dgm:cxn modelId="{7134870D-B90F-4947-8F42-3F7D2E0D509B}" type="presParOf" srcId="{FDB9B5C0-4E28-48C2-96EB-FF841D5D2C77}" destId="{5F0211F7-AF6A-4001-B973-80586A1F84DB}" srcOrd="0" destOrd="0" presId="urn:microsoft.com/office/officeart/2009/layout/CirclePictureHierarchy"/>
    <dgm:cxn modelId="{82E18B66-7363-41DB-B49B-5F666FAD4572}" type="presParOf" srcId="{FDB9B5C0-4E28-48C2-96EB-FF841D5D2C77}" destId="{28DE6AD5-783E-47B4-B325-0B5EDDD87171}" srcOrd="1" destOrd="0" presId="urn:microsoft.com/office/officeart/2009/layout/CirclePictureHierarchy"/>
    <dgm:cxn modelId="{3B4F70C7-EEFA-4C54-9D88-9DD1A19D319A}" type="presParOf" srcId="{D10092A7-6D1B-4BC6-87F9-2E5234F1C8C2}" destId="{4E6C0C52-FCB3-44C0-9D2C-A20F858B781A}"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538B9B-196F-415E-AF06-D61CF28A61E5}">
      <dsp:nvSpPr>
        <dsp:cNvPr id="0" name=""/>
        <dsp:cNvSpPr/>
      </dsp:nvSpPr>
      <dsp:spPr>
        <a:xfrm>
          <a:off x="2386771" y="487719"/>
          <a:ext cx="1306904" cy="149699"/>
        </a:xfrm>
        <a:custGeom>
          <a:avLst/>
          <a:gdLst/>
          <a:ahLst/>
          <a:cxnLst/>
          <a:rect l="0" t="0" r="0" b="0"/>
          <a:pathLst>
            <a:path>
              <a:moveTo>
                <a:pt x="0" y="0"/>
              </a:moveTo>
              <a:lnTo>
                <a:pt x="0" y="75444"/>
              </a:lnTo>
              <a:lnTo>
                <a:pt x="1306904" y="75444"/>
              </a:lnTo>
              <a:lnTo>
                <a:pt x="1306904" y="14969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D6355-FCA4-4B28-8010-3305CEF08EE0}">
      <dsp:nvSpPr>
        <dsp:cNvPr id="0" name=""/>
        <dsp:cNvSpPr/>
      </dsp:nvSpPr>
      <dsp:spPr>
        <a:xfrm>
          <a:off x="2341051" y="487719"/>
          <a:ext cx="91440" cy="149699"/>
        </a:xfrm>
        <a:custGeom>
          <a:avLst/>
          <a:gdLst/>
          <a:ahLst/>
          <a:cxnLst/>
          <a:rect l="0" t="0" r="0" b="0"/>
          <a:pathLst>
            <a:path>
              <a:moveTo>
                <a:pt x="45720" y="0"/>
              </a:moveTo>
              <a:lnTo>
                <a:pt x="45720" y="14969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20E7F-AF1A-4156-B1EC-26BC64226449}">
      <dsp:nvSpPr>
        <dsp:cNvPr id="0" name=""/>
        <dsp:cNvSpPr/>
      </dsp:nvSpPr>
      <dsp:spPr>
        <a:xfrm>
          <a:off x="1079867" y="487719"/>
          <a:ext cx="1306904" cy="149699"/>
        </a:xfrm>
        <a:custGeom>
          <a:avLst/>
          <a:gdLst/>
          <a:ahLst/>
          <a:cxnLst/>
          <a:rect l="0" t="0" r="0" b="0"/>
          <a:pathLst>
            <a:path>
              <a:moveTo>
                <a:pt x="1306904" y="0"/>
              </a:moveTo>
              <a:lnTo>
                <a:pt x="1306904" y="75444"/>
              </a:lnTo>
              <a:lnTo>
                <a:pt x="0" y="75444"/>
              </a:lnTo>
              <a:lnTo>
                <a:pt x="0" y="14969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E1F56-933E-49F1-8011-48B47E85FF35}">
      <dsp:nvSpPr>
        <dsp:cNvPr id="0" name=""/>
        <dsp:cNvSpPr/>
      </dsp:nvSpPr>
      <dsp:spPr>
        <a:xfrm>
          <a:off x="2149152" y="12481"/>
          <a:ext cx="475237" cy="47523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A68D779-3DC6-4630-AF21-BA1D15CF95A5}">
      <dsp:nvSpPr>
        <dsp:cNvPr id="0" name=""/>
        <dsp:cNvSpPr/>
      </dsp:nvSpPr>
      <dsp:spPr>
        <a:xfrm>
          <a:off x="2624390" y="11293"/>
          <a:ext cx="712856" cy="4752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Núcleo</a:t>
          </a:r>
        </a:p>
      </dsp:txBody>
      <dsp:txXfrm>
        <a:off x="2624390" y="11293"/>
        <a:ext cx="712856" cy="475237"/>
      </dsp:txXfrm>
    </dsp:sp>
    <dsp:sp modelId="{1D9F8DB8-DCA9-4C6E-9D80-27970EC66998}">
      <dsp:nvSpPr>
        <dsp:cNvPr id="0" name=""/>
        <dsp:cNvSpPr/>
      </dsp:nvSpPr>
      <dsp:spPr>
        <a:xfrm>
          <a:off x="842248" y="637419"/>
          <a:ext cx="475237" cy="47523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23FCF0-5060-4012-BB81-A5125A1F0B42}">
      <dsp:nvSpPr>
        <dsp:cNvPr id="0" name=""/>
        <dsp:cNvSpPr/>
      </dsp:nvSpPr>
      <dsp:spPr>
        <a:xfrm>
          <a:off x="1317486" y="636230"/>
          <a:ext cx="712856" cy="4752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Producción</a:t>
          </a:r>
        </a:p>
      </dsp:txBody>
      <dsp:txXfrm>
        <a:off x="1317486" y="636230"/>
        <a:ext cx="712856" cy="475237"/>
      </dsp:txXfrm>
    </dsp:sp>
    <dsp:sp modelId="{7846FC75-C458-4380-B17E-E00906BF979B}">
      <dsp:nvSpPr>
        <dsp:cNvPr id="0" name=""/>
        <dsp:cNvSpPr/>
      </dsp:nvSpPr>
      <dsp:spPr>
        <a:xfrm>
          <a:off x="2149152" y="637419"/>
          <a:ext cx="475237" cy="47523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FCAA55-9E7C-4E85-B69E-D593D0DDC1C1}">
      <dsp:nvSpPr>
        <dsp:cNvPr id="0" name=""/>
        <dsp:cNvSpPr/>
      </dsp:nvSpPr>
      <dsp:spPr>
        <a:xfrm>
          <a:off x="2624390" y="636230"/>
          <a:ext cx="712856" cy="4752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a:t>
          </a:r>
        </a:p>
      </dsp:txBody>
      <dsp:txXfrm>
        <a:off x="2624390" y="636230"/>
        <a:ext cx="712856" cy="475237"/>
      </dsp:txXfrm>
    </dsp:sp>
    <dsp:sp modelId="{5F0211F7-AF6A-4001-B973-80586A1F84DB}">
      <dsp:nvSpPr>
        <dsp:cNvPr id="0" name=""/>
        <dsp:cNvSpPr/>
      </dsp:nvSpPr>
      <dsp:spPr>
        <a:xfrm>
          <a:off x="3456056" y="637419"/>
          <a:ext cx="475237" cy="47523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DE6AD5-783E-47B4-B325-0B5EDDD87171}">
      <dsp:nvSpPr>
        <dsp:cNvPr id="0" name=""/>
        <dsp:cNvSpPr/>
      </dsp:nvSpPr>
      <dsp:spPr>
        <a:xfrm>
          <a:off x="3931294" y="636230"/>
          <a:ext cx="712856" cy="4752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a:t>
          </a:r>
        </a:p>
      </dsp:txBody>
      <dsp:txXfrm>
        <a:off x="3931294" y="636230"/>
        <a:ext cx="712856" cy="475237"/>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4294967103</TotalTime>
  <Pages>11</Pages>
  <Words>2289</Words>
  <Characters>12593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14853</CharactersWithSpaces>
  <SharedDoc>false</SharedDoc>
  <HLinks>
    <vt:vector size="84" baseType="variant">
      <vt:variant>
        <vt:i4>1966131</vt:i4>
      </vt:variant>
      <vt:variant>
        <vt:i4>80</vt:i4>
      </vt:variant>
      <vt:variant>
        <vt:i4>0</vt:i4>
      </vt:variant>
      <vt:variant>
        <vt:i4>5</vt:i4>
      </vt:variant>
      <vt:variant>
        <vt:lpwstr/>
      </vt:variant>
      <vt:variant>
        <vt:lpwstr>_Toc182105050</vt:lpwstr>
      </vt:variant>
      <vt:variant>
        <vt:i4>2031667</vt:i4>
      </vt:variant>
      <vt:variant>
        <vt:i4>74</vt:i4>
      </vt:variant>
      <vt:variant>
        <vt:i4>0</vt:i4>
      </vt:variant>
      <vt:variant>
        <vt:i4>5</vt:i4>
      </vt:variant>
      <vt:variant>
        <vt:lpwstr/>
      </vt:variant>
      <vt:variant>
        <vt:lpwstr>_Toc182105049</vt:lpwstr>
      </vt:variant>
      <vt:variant>
        <vt:i4>2031667</vt:i4>
      </vt:variant>
      <vt:variant>
        <vt:i4>68</vt:i4>
      </vt:variant>
      <vt:variant>
        <vt:i4>0</vt:i4>
      </vt:variant>
      <vt:variant>
        <vt:i4>5</vt:i4>
      </vt:variant>
      <vt:variant>
        <vt:lpwstr/>
      </vt:variant>
      <vt:variant>
        <vt:lpwstr>_Toc182105048</vt:lpwstr>
      </vt:variant>
      <vt:variant>
        <vt:i4>2031667</vt:i4>
      </vt:variant>
      <vt:variant>
        <vt:i4>62</vt:i4>
      </vt:variant>
      <vt:variant>
        <vt:i4>0</vt:i4>
      </vt:variant>
      <vt:variant>
        <vt:i4>5</vt:i4>
      </vt:variant>
      <vt:variant>
        <vt:lpwstr/>
      </vt:variant>
      <vt:variant>
        <vt:lpwstr>_Toc182105047</vt:lpwstr>
      </vt:variant>
      <vt:variant>
        <vt:i4>2031667</vt:i4>
      </vt:variant>
      <vt:variant>
        <vt:i4>56</vt:i4>
      </vt:variant>
      <vt:variant>
        <vt:i4>0</vt:i4>
      </vt:variant>
      <vt:variant>
        <vt:i4>5</vt:i4>
      </vt:variant>
      <vt:variant>
        <vt:lpwstr/>
      </vt:variant>
      <vt:variant>
        <vt:lpwstr>_Toc182105046</vt:lpwstr>
      </vt:variant>
      <vt:variant>
        <vt:i4>2031667</vt:i4>
      </vt:variant>
      <vt:variant>
        <vt:i4>50</vt:i4>
      </vt:variant>
      <vt:variant>
        <vt:i4>0</vt:i4>
      </vt:variant>
      <vt:variant>
        <vt:i4>5</vt:i4>
      </vt:variant>
      <vt:variant>
        <vt:lpwstr/>
      </vt:variant>
      <vt:variant>
        <vt:lpwstr>_Toc182105045</vt:lpwstr>
      </vt:variant>
      <vt:variant>
        <vt:i4>2031667</vt:i4>
      </vt:variant>
      <vt:variant>
        <vt:i4>44</vt:i4>
      </vt:variant>
      <vt:variant>
        <vt:i4>0</vt:i4>
      </vt:variant>
      <vt:variant>
        <vt:i4>5</vt:i4>
      </vt:variant>
      <vt:variant>
        <vt:lpwstr/>
      </vt:variant>
      <vt:variant>
        <vt:lpwstr>_Toc182105044</vt:lpwstr>
      </vt:variant>
      <vt:variant>
        <vt:i4>2031667</vt:i4>
      </vt:variant>
      <vt:variant>
        <vt:i4>38</vt:i4>
      </vt:variant>
      <vt:variant>
        <vt:i4>0</vt:i4>
      </vt:variant>
      <vt:variant>
        <vt:i4>5</vt:i4>
      </vt:variant>
      <vt:variant>
        <vt:lpwstr/>
      </vt:variant>
      <vt:variant>
        <vt:lpwstr>_Toc182105043</vt:lpwstr>
      </vt:variant>
      <vt:variant>
        <vt:i4>2031667</vt:i4>
      </vt:variant>
      <vt:variant>
        <vt:i4>32</vt:i4>
      </vt:variant>
      <vt:variant>
        <vt:i4>0</vt:i4>
      </vt:variant>
      <vt:variant>
        <vt:i4>5</vt:i4>
      </vt:variant>
      <vt:variant>
        <vt:lpwstr/>
      </vt:variant>
      <vt:variant>
        <vt:lpwstr>_Toc182105042</vt:lpwstr>
      </vt:variant>
      <vt:variant>
        <vt:i4>2031667</vt:i4>
      </vt:variant>
      <vt:variant>
        <vt:i4>26</vt:i4>
      </vt:variant>
      <vt:variant>
        <vt:i4>0</vt:i4>
      </vt:variant>
      <vt:variant>
        <vt:i4>5</vt:i4>
      </vt:variant>
      <vt:variant>
        <vt:lpwstr/>
      </vt:variant>
      <vt:variant>
        <vt:lpwstr>_Toc182105041</vt:lpwstr>
      </vt:variant>
      <vt:variant>
        <vt:i4>2031667</vt:i4>
      </vt:variant>
      <vt:variant>
        <vt:i4>20</vt:i4>
      </vt:variant>
      <vt:variant>
        <vt:i4>0</vt:i4>
      </vt:variant>
      <vt:variant>
        <vt:i4>5</vt:i4>
      </vt:variant>
      <vt:variant>
        <vt:lpwstr/>
      </vt:variant>
      <vt:variant>
        <vt:lpwstr>_Toc182105040</vt:lpwstr>
      </vt:variant>
      <vt:variant>
        <vt:i4>1572915</vt:i4>
      </vt:variant>
      <vt:variant>
        <vt:i4>14</vt:i4>
      </vt:variant>
      <vt:variant>
        <vt:i4>0</vt:i4>
      </vt:variant>
      <vt:variant>
        <vt:i4>5</vt:i4>
      </vt:variant>
      <vt:variant>
        <vt:lpwstr/>
      </vt:variant>
      <vt:variant>
        <vt:lpwstr>_Toc182105039</vt:lpwstr>
      </vt:variant>
      <vt:variant>
        <vt:i4>1572915</vt:i4>
      </vt:variant>
      <vt:variant>
        <vt:i4>8</vt:i4>
      </vt:variant>
      <vt:variant>
        <vt:i4>0</vt:i4>
      </vt:variant>
      <vt:variant>
        <vt:i4>5</vt:i4>
      </vt:variant>
      <vt:variant>
        <vt:lpwstr/>
      </vt:variant>
      <vt:variant>
        <vt:lpwstr>_Toc182105038</vt:lpwstr>
      </vt:variant>
      <vt:variant>
        <vt:i4>1572915</vt:i4>
      </vt:variant>
      <vt:variant>
        <vt:i4>2</vt:i4>
      </vt:variant>
      <vt:variant>
        <vt:i4>0</vt:i4>
      </vt:variant>
      <vt:variant>
        <vt:i4>5</vt:i4>
      </vt:variant>
      <vt:variant>
        <vt:lpwstr/>
      </vt:variant>
      <vt:variant>
        <vt:lpwstr>_Toc182105037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fopa</dc:creator>
  <cp:lastModifiedBy>José Andrés González Toledo</cp:lastModifiedBy>
  <cp:revision>30</cp:revision>
  <cp:lastPrinted>2001-03-15T19:26:00Z</cp:lastPrinted>
  <dcterms:created xsi:type="dcterms:W3CDTF">2018-09-29T01:22:00Z</dcterms:created>
  <dcterms:modified xsi:type="dcterms:W3CDTF">2018-10-01T19:38:00Z</dcterms:modified>
</cp:coreProperties>
</file>